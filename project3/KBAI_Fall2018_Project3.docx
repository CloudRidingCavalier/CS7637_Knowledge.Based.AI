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F649C" w14:textId="0B7980A2" w:rsidR="00BD5831" w:rsidRPr="00D00F15" w:rsidRDefault="00B564F4" w:rsidP="008F207F">
      <w:pPr>
        <w:pStyle w:val="Title"/>
      </w:pPr>
      <w:bookmarkStart w:id="0" w:name="_Hlk528519115"/>
      <w:bookmarkStart w:id="1" w:name="_Hlk525511521"/>
      <w:bookmarkEnd w:id="0"/>
      <w:r w:rsidRPr="00D00F15">
        <w:t xml:space="preserve">Report of Project </w:t>
      </w:r>
      <w:r w:rsidR="00AD656A">
        <w:t>3</w:t>
      </w:r>
    </w:p>
    <w:p w14:paraId="4843659A" w14:textId="77777777" w:rsidR="00D5034D" w:rsidRPr="00D00F15" w:rsidRDefault="00B564F4" w:rsidP="008F207F">
      <w:pPr>
        <w:pStyle w:val="Subtitle"/>
      </w:pPr>
      <w:r w:rsidRPr="00D00F15">
        <w:t>ZHENG FU</w:t>
      </w:r>
      <w:r w:rsidR="00D5034D" w:rsidRPr="00D00F15">
        <w:br/>
      </w:r>
      <w:r w:rsidRPr="00D00F15">
        <w:rPr>
          <w:rStyle w:val="Hyperlink"/>
        </w:rPr>
        <w:t>zfu66@gatech.edu</w:t>
      </w:r>
    </w:p>
    <w:p w14:paraId="5C9D8FDF" w14:textId="264CE64D" w:rsidR="00D5034D" w:rsidRPr="00D00F15" w:rsidRDefault="00D5034D" w:rsidP="00460746">
      <w:pPr>
        <w:pStyle w:val="Abstract"/>
        <w:spacing w:after="0"/>
        <w:contextualSpacing/>
      </w:pPr>
      <w:r w:rsidRPr="00F44E49">
        <w:rPr>
          <w:rFonts w:eastAsiaTheme="minorEastAsia"/>
          <w:color w:val="auto"/>
        </w:rPr>
        <w:t>Abstract.</w:t>
      </w:r>
      <w:r w:rsidRPr="00D00F15">
        <w:t xml:space="preserve"> </w:t>
      </w:r>
      <w:r w:rsidR="00B27D8F" w:rsidRPr="00D00F15">
        <w:t xml:space="preserve">In this report, I describe the algorithms underlying a knowledge-based AI agent for solving </w:t>
      </w:r>
      <w:r w:rsidR="007E70D0">
        <w:t>3</w:t>
      </w:r>
      <w:r w:rsidR="00B27D8F" w:rsidRPr="00D00F15">
        <w:t xml:space="preserve"> x </w:t>
      </w:r>
      <w:r w:rsidR="007E70D0">
        <w:t>3</w:t>
      </w:r>
      <w:r w:rsidR="00B27D8F" w:rsidRPr="00D00F15">
        <w:t xml:space="preserve"> puzzle</w:t>
      </w:r>
      <w:r w:rsidR="00973F8B" w:rsidRPr="00D00F15">
        <w:t>s</w:t>
      </w:r>
      <w:r w:rsidR="00B27D8F" w:rsidRPr="00D00F15">
        <w:t xml:space="preserve"> in Raven’s Progressive Matrices test</w:t>
      </w:r>
      <w:r w:rsidR="00EC3706">
        <w:t xml:space="preserve"> sets</w:t>
      </w:r>
      <w:r w:rsidR="00AD656A">
        <w:t xml:space="preserve"> D and E</w:t>
      </w:r>
      <w:r w:rsidR="00183322">
        <w:t xml:space="preserve"> using visual representations</w:t>
      </w:r>
      <w:r w:rsidR="00B27D8F" w:rsidRPr="00D00F15">
        <w:t xml:space="preserve">. A further discussion was made to elucidate the difference between the AI agent behaviors </w:t>
      </w:r>
      <w:r w:rsidR="008F207F" w:rsidRPr="00D00F15">
        <w:t>and the</w:t>
      </w:r>
      <w:r w:rsidR="00B27D8F" w:rsidRPr="00D00F15">
        <w:t xml:space="preserve"> ways a human </w:t>
      </w:r>
      <w:r w:rsidR="00973F8B" w:rsidRPr="00D00F15">
        <w:t>using</w:t>
      </w:r>
      <w:r w:rsidR="00B27D8F" w:rsidRPr="00D00F15">
        <w:t xml:space="preserve"> </w:t>
      </w:r>
      <w:r w:rsidR="00FF7EF7" w:rsidRPr="00D00F15">
        <w:t>to solve these problems.</w:t>
      </w:r>
    </w:p>
    <w:p w14:paraId="3B7F0956" w14:textId="19740E2B" w:rsidR="00460746" w:rsidRDefault="00460746" w:rsidP="008F207F">
      <w:pPr>
        <w:pStyle w:val="Heading1"/>
      </w:pPr>
      <w:r>
        <w:t>Section I</w:t>
      </w:r>
    </w:p>
    <w:p w14:paraId="32A20928" w14:textId="4C2CB8D6" w:rsidR="00B45B1E" w:rsidRDefault="00AD656A" w:rsidP="00B45B1E">
      <w:r>
        <w:t>This project is a succeeding work of Project II in which I</w:t>
      </w:r>
      <w:r w:rsidR="007E70D0">
        <w:t xml:space="preserve"> use</w:t>
      </w:r>
      <w:r>
        <w:t>d</w:t>
      </w:r>
      <w:r w:rsidR="007E70D0">
        <w:t xml:space="preserve"> </w:t>
      </w:r>
      <w:r w:rsidR="00183322">
        <w:t xml:space="preserve">visual representations </w:t>
      </w:r>
      <w:r w:rsidR="007E70D0">
        <w:t xml:space="preserve">to solve the 3 x 3 </w:t>
      </w:r>
      <w:r w:rsidR="007E70D0" w:rsidRPr="00D00F15">
        <w:t xml:space="preserve">Raven’s Progressive Matrices </w:t>
      </w:r>
      <w:r w:rsidR="007E70D0">
        <w:t xml:space="preserve">(RPM) </w:t>
      </w:r>
      <w:r w:rsidR="007E70D0" w:rsidRPr="00D00F15">
        <w:t>test</w:t>
      </w:r>
      <w:r>
        <w:t xml:space="preserve"> set C</w:t>
      </w:r>
      <w:r w:rsidR="007E70D0">
        <w:t xml:space="preserve">. </w:t>
      </w:r>
      <w:r>
        <w:t>Recall that in</w:t>
      </w:r>
      <w:r w:rsidR="007E70D0">
        <w:t xml:space="preserve"> </w:t>
      </w:r>
      <w:r w:rsidR="00B45B1E" w:rsidRPr="00B45B1E">
        <w:t xml:space="preserve">Daniel R. Little </w:t>
      </w:r>
      <w:r w:rsidR="00B45B1E">
        <w:t>et al. 2012</w:t>
      </w:r>
      <w:r w:rsidR="007E70D0">
        <w:t xml:space="preserve"> paper </w:t>
      </w:r>
      <w:r>
        <w:t>there are</w:t>
      </w:r>
      <w:r w:rsidR="007E70D0">
        <w:t xml:space="preserve"> </w:t>
      </w:r>
      <w:r w:rsidR="00B45B1E">
        <w:t>eight</w:t>
      </w:r>
      <w:r>
        <w:t xml:space="preserve"> basic</w:t>
      </w:r>
      <w:r w:rsidR="007E70D0">
        <w:t xml:space="preserve"> rules to solve the RPM problem visually:</w:t>
      </w:r>
      <w:r w:rsidR="00B45B1E" w:rsidRPr="00B45B1E">
        <w:t xml:space="preserve"> </w:t>
      </w:r>
    </w:p>
    <w:p w14:paraId="0D461608" w14:textId="5FA39825" w:rsidR="00B45B1E" w:rsidRPr="00B247B4" w:rsidRDefault="00B45B1E" w:rsidP="00B45B1E">
      <w:pPr>
        <w:pStyle w:val="Quote"/>
      </w:pPr>
      <w:r w:rsidRPr="00B247B4">
        <w:t>“</w:t>
      </w:r>
      <w:r w:rsidRPr="00B45B1E">
        <w:t>1) constant, 2) increment or 3) decrement, 4) permutation, 5) logical AND, 6) logical OR, 7) logical XOR and 8) a Distribution of 2 rule.</w:t>
      </w:r>
      <w:r w:rsidRPr="00B247B4">
        <w:t>” (</w:t>
      </w:r>
      <w:r>
        <w:t>Little</w:t>
      </w:r>
      <w:r w:rsidRPr="00B247B4">
        <w:t xml:space="preserve"> 201</w:t>
      </w:r>
      <w:r>
        <w:t>2</w:t>
      </w:r>
      <w:r w:rsidRPr="00B247B4">
        <w:t>)</w:t>
      </w:r>
    </w:p>
    <w:p w14:paraId="26D6A22C" w14:textId="4891EBD0" w:rsidR="005F38EA" w:rsidRDefault="00AD656A" w:rsidP="008F207F">
      <w:r>
        <w:t xml:space="preserve">In Project II, my attentions were on constant rule, increment rule, decrement rule, logical AND rule and logical OR rule. And it is obvious that they are not enough to solve the problems in RPM test sets D and E. </w:t>
      </w:r>
      <w:r w:rsidR="0025372A">
        <w:t>Therefore,</w:t>
      </w:r>
      <w:r>
        <w:t xml:space="preserve"> I intend to implement permutation rule, logical XOR rule and </w:t>
      </w:r>
      <w:r w:rsidRPr="00B45B1E">
        <w:t>a Distribution of 2 rule</w:t>
      </w:r>
      <w:r w:rsidR="008B1EA4">
        <w:t xml:space="preserve"> in this project</w:t>
      </w:r>
      <w:r w:rsidR="005F38EA">
        <w:t>, here are the steps I improved my AI agent over time:</w:t>
      </w:r>
    </w:p>
    <w:p w14:paraId="7A318796" w14:textId="01FE828A" w:rsidR="005F38EA" w:rsidRDefault="005F38EA" w:rsidP="005F38EA">
      <w:pPr>
        <w:pStyle w:val="ListParagraph"/>
        <w:numPr>
          <w:ilvl w:val="0"/>
          <w:numId w:val="7"/>
        </w:numPr>
      </w:pPr>
      <w:r>
        <w:t>On the first round I design</w:t>
      </w:r>
      <w:r w:rsidR="00EE68D8">
        <w:t>ed</w:t>
      </w:r>
      <w:r>
        <w:t xml:space="preserve"> the AI agent to check the simplest </w:t>
      </w:r>
      <w:r w:rsidR="00AD656A">
        <w:t>rules</w:t>
      </w:r>
      <w:r>
        <w:t xml:space="preserve">: </w:t>
      </w:r>
      <w:r w:rsidR="00AD656A">
        <w:t>“Identical” rule, “Add” rule, “Increment/Decrement” rule, “2x” rule and “Permutation” rule.</w:t>
      </w:r>
    </w:p>
    <w:p w14:paraId="077AFA77" w14:textId="634C4DF3" w:rsidR="005F38EA" w:rsidRDefault="005F38EA" w:rsidP="005F38EA">
      <w:pPr>
        <w:pStyle w:val="ListParagraph"/>
        <w:numPr>
          <w:ilvl w:val="0"/>
          <w:numId w:val="7"/>
        </w:numPr>
      </w:pPr>
      <w:r>
        <w:t>On the second round the AI agent</w:t>
      </w:r>
      <w:r w:rsidR="00AD656A">
        <w:t xml:space="preserve"> was mainly trained by the problems in basic RPM test set </w:t>
      </w:r>
      <w:proofErr w:type="gramStart"/>
      <w:r w:rsidR="00EE68D8">
        <w:t>D, and</w:t>
      </w:r>
      <w:proofErr w:type="gramEnd"/>
      <w:r w:rsidR="00AD656A">
        <w:t xml:space="preserve"> wa</w:t>
      </w:r>
      <w:r>
        <w:t xml:space="preserve">s able to </w:t>
      </w:r>
      <w:r w:rsidR="00AD656A">
        <w:t>check the following rules: 1) “Horizontal Add” rule, 2</w:t>
      </w:r>
      <w:r w:rsidR="00AD656A">
        <w:t xml:space="preserve">) “Vertical Add” rule, </w:t>
      </w:r>
      <w:r w:rsidR="00AD656A">
        <w:t>3</w:t>
      </w:r>
      <w:r w:rsidR="00AD656A">
        <w:t>) “</w:t>
      </w:r>
      <w:r w:rsidR="00AD656A">
        <w:t>Permutation Add” rule and 4) “Permutation 2x” rule.</w:t>
      </w:r>
    </w:p>
    <w:p w14:paraId="3E5BF7AF" w14:textId="7E0166DF" w:rsidR="00AD656A" w:rsidRDefault="00AD656A" w:rsidP="00AD656A">
      <w:pPr>
        <w:pStyle w:val="ListParagraph"/>
        <w:numPr>
          <w:ilvl w:val="0"/>
          <w:numId w:val="7"/>
        </w:numPr>
      </w:pPr>
      <w:r>
        <w:lastRenderedPageBreak/>
        <w:t xml:space="preserve">On the third round the AI agent was mainly trained by </w:t>
      </w:r>
      <w:r>
        <w:t xml:space="preserve">problems in basic RPM test set </w:t>
      </w:r>
      <w:r>
        <w:t>E and</w:t>
      </w:r>
      <w:r>
        <w:t xml:space="preserve"> was able to check the following rules: 1) “</w:t>
      </w:r>
      <w:r>
        <w:t>Shift Blend</w:t>
      </w:r>
      <w:r>
        <w:t>” rule, 2) “</w:t>
      </w:r>
      <w:r>
        <w:t>Flip Shift Blend</w:t>
      </w:r>
      <w:r>
        <w:t>” rule, 3) “</w:t>
      </w:r>
      <w:r>
        <w:t>Double Blend</w:t>
      </w:r>
      <w:r>
        <w:t>” rule and 4) “</w:t>
      </w:r>
      <w:r>
        <w:t>XOR</w:t>
      </w:r>
      <w:r>
        <w:t>” rule.</w:t>
      </w:r>
    </w:p>
    <w:p w14:paraId="45FAAD6B" w14:textId="3352C575" w:rsidR="00AD656A" w:rsidRPr="00D00F15" w:rsidRDefault="00AD656A" w:rsidP="00AD656A">
      <w:r w:rsidRPr="00D00F15">
        <w:t xml:space="preserve"> </w:t>
      </w:r>
      <w:r>
        <w:t xml:space="preserve">All these rules will be explained in </w:t>
      </w:r>
      <w:r w:rsidR="00EE68D8">
        <w:t>detail</w:t>
      </w:r>
      <w:r>
        <w:t xml:space="preserve"> on Section II.</w:t>
      </w:r>
    </w:p>
    <w:p w14:paraId="45CF9711" w14:textId="4E2DE2EE" w:rsidR="00270046" w:rsidRPr="00D00F15" w:rsidRDefault="00270046" w:rsidP="008F207F">
      <w:pPr>
        <w:pStyle w:val="Heading1"/>
      </w:pPr>
      <w:r w:rsidRPr="00D00F15">
        <w:t>Section II</w:t>
      </w:r>
    </w:p>
    <w:p w14:paraId="25D44581" w14:textId="096DFB67" w:rsidR="00460746" w:rsidRDefault="00270046" w:rsidP="00460746">
      <w:r w:rsidRPr="00D00F15">
        <w:t>As far as my final agent was concerned, its process of solving the problem</w:t>
      </w:r>
      <w:r w:rsidR="00EE68D8">
        <w:t>s</w:t>
      </w:r>
      <w:r w:rsidRPr="00D00F15">
        <w:t xml:space="preserve"> </w:t>
      </w:r>
      <w:r w:rsidR="0017394D">
        <w:t xml:space="preserve">contains </w:t>
      </w:r>
      <w:r w:rsidR="00AD656A">
        <w:t>three</w:t>
      </w:r>
      <w:r w:rsidRPr="00D00F15">
        <w:t xml:space="preserve"> major parts: 1) </w:t>
      </w:r>
      <w:bookmarkStart w:id="2" w:name="_Hlk528516662"/>
      <w:r w:rsidR="005F38EA">
        <w:t>Pre-</w:t>
      </w:r>
      <w:r w:rsidR="0017394D">
        <w:t>p</w:t>
      </w:r>
      <w:r w:rsidR="005F38EA">
        <w:t>rocessing the images</w:t>
      </w:r>
      <w:bookmarkEnd w:id="2"/>
      <w:r w:rsidR="00AD656A">
        <w:t>, 2) Taking actions on images and</w:t>
      </w:r>
      <w:r w:rsidR="005F38EA">
        <w:t xml:space="preserve"> </w:t>
      </w:r>
      <w:r w:rsidR="00AD656A">
        <w:t>3</w:t>
      </w:r>
      <w:r w:rsidRPr="00D00F15">
        <w:t xml:space="preserve">) </w:t>
      </w:r>
      <w:bookmarkStart w:id="3" w:name="_Hlk528517348"/>
      <w:r w:rsidR="005F38EA">
        <w:t>Determining the correct answer</w:t>
      </w:r>
      <w:bookmarkEnd w:id="3"/>
      <w:r w:rsidR="005F38EA">
        <w:t xml:space="preserve"> through a series of rules.</w:t>
      </w:r>
    </w:p>
    <w:p w14:paraId="08019FE3" w14:textId="2B92F1A4" w:rsidR="005F38EA" w:rsidRDefault="00270046" w:rsidP="008F207F">
      <w:pPr>
        <w:rPr>
          <w:b/>
          <w:sz w:val="28"/>
          <w:szCs w:val="28"/>
        </w:rPr>
      </w:pPr>
      <w:r w:rsidRPr="00460746">
        <w:rPr>
          <w:b/>
          <w:sz w:val="28"/>
          <w:szCs w:val="28"/>
        </w:rPr>
        <w:t xml:space="preserve">1. </w:t>
      </w:r>
      <w:r w:rsidR="005F38EA" w:rsidRPr="005F38EA">
        <w:rPr>
          <w:b/>
          <w:sz w:val="28"/>
          <w:szCs w:val="28"/>
        </w:rPr>
        <w:t>Pre-</w:t>
      </w:r>
      <w:r w:rsidR="0017394D">
        <w:rPr>
          <w:b/>
          <w:sz w:val="28"/>
          <w:szCs w:val="28"/>
        </w:rPr>
        <w:t>p</w:t>
      </w:r>
      <w:r w:rsidR="005F38EA" w:rsidRPr="005F38EA">
        <w:rPr>
          <w:b/>
          <w:sz w:val="28"/>
          <w:szCs w:val="28"/>
        </w:rPr>
        <w:t>rocessing the images</w:t>
      </w:r>
      <w:r w:rsidR="005F38EA">
        <w:rPr>
          <w:b/>
          <w:sz w:val="28"/>
          <w:szCs w:val="28"/>
        </w:rPr>
        <w:t>.</w:t>
      </w:r>
    </w:p>
    <w:p w14:paraId="77E0AE19" w14:textId="521DA05D" w:rsidR="00D5034D" w:rsidRDefault="005F38EA" w:rsidP="008F207F">
      <w:r>
        <w:t>All images were first resized to 184 pixels</w:t>
      </w:r>
      <w:r w:rsidR="003566B2">
        <w:t xml:space="preserve"> times</w:t>
      </w:r>
      <w:r>
        <w:t xml:space="preserve"> 184 pixels and converted into greyscale (“L”) as </w:t>
      </w:r>
      <w:proofErr w:type="spellStart"/>
      <w:r w:rsidR="00B73ACE">
        <w:t>N</w:t>
      </w:r>
      <w:r>
        <w:t>umpy</w:t>
      </w:r>
      <w:proofErr w:type="spellEnd"/>
      <w:r>
        <w:t xml:space="preserve"> arrays. Then if a pixel grey scale value is no more than 65, it will be reset to 0 (black), otherwise it will be reset to 255 (white). This step will make the image sharper and reduce the errors while computing the pixel differences. </w:t>
      </w:r>
      <w:proofErr w:type="gramStart"/>
      <w:r>
        <w:t>Finally</w:t>
      </w:r>
      <w:proofErr w:type="gramEnd"/>
      <w:r>
        <w:t xml:space="preserve"> the greyscale </w:t>
      </w:r>
      <w:proofErr w:type="spellStart"/>
      <w:r w:rsidR="00B73ACE">
        <w:t>N</w:t>
      </w:r>
      <w:r>
        <w:t>umpy</w:t>
      </w:r>
      <w:proofErr w:type="spellEnd"/>
      <w:r>
        <w:t xml:space="preserve"> arrays were transformed to python Pillow image objects.</w:t>
      </w:r>
    </w:p>
    <w:p w14:paraId="13B8CC47" w14:textId="27FB3A2A" w:rsidR="00AD656A" w:rsidRPr="00460746" w:rsidRDefault="00AD656A" w:rsidP="00AD656A">
      <w:pPr>
        <w:pStyle w:val="Heading3"/>
        <w:rPr>
          <w:sz w:val="28"/>
          <w:szCs w:val="28"/>
        </w:rPr>
      </w:pPr>
      <w:r w:rsidRPr="00460746">
        <w:rPr>
          <w:sz w:val="28"/>
          <w:szCs w:val="28"/>
        </w:rPr>
        <w:t xml:space="preserve">2. </w:t>
      </w:r>
      <w:r>
        <w:rPr>
          <w:sz w:val="28"/>
          <w:szCs w:val="28"/>
        </w:rPr>
        <w:t>Taking actions on images.</w:t>
      </w:r>
    </w:p>
    <w:p w14:paraId="33816B2D" w14:textId="09CE5828" w:rsidR="00AD656A" w:rsidRPr="00D00F15" w:rsidRDefault="00AD656A" w:rsidP="00AD656A">
      <w:r>
        <w:t>There are</w:t>
      </w:r>
      <w:r w:rsidR="00EE68D8">
        <w:t xml:space="preserve"> seven</w:t>
      </w:r>
      <w:r>
        <w:t xml:space="preserve"> major actions that my final AI agent often t</w:t>
      </w:r>
      <w:r w:rsidR="008D04A4">
        <w:t>akes</w:t>
      </w:r>
      <w:r>
        <w:t xml:space="preserve"> on the images:</w:t>
      </w:r>
    </w:p>
    <w:p w14:paraId="06F97DB6" w14:textId="30C4EED7" w:rsidR="00AD656A" w:rsidRPr="00460746" w:rsidRDefault="00AD656A" w:rsidP="00AD656A">
      <w:pPr>
        <w:pStyle w:val="Heading4"/>
        <w:rPr>
          <w:i w:val="0"/>
        </w:rPr>
      </w:pPr>
      <w:r>
        <w:rPr>
          <w:i w:val="0"/>
        </w:rPr>
        <w:t>1</w:t>
      </w:r>
      <w:r w:rsidRPr="00460746">
        <w:rPr>
          <w:i w:val="0"/>
        </w:rPr>
        <w:t xml:space="preserve">). </w:t>
      </w:r>
      <w:r>
        <w:rPr>
          <w:i w:val="0"/>
        </w:rPr>
        <w:t>Blend.</w:t>
      </w:r>
    </w:p>
    <w:p w14:paraId="2C5852DC" w14:textId="1184C6D6" w:rsidR="00AD656A" w:rsidRDefault="00AD656A" w:rsidP="00AD656A">
      <w:r>
        <w:t xml:space="preserve">The AI agent will overlay two images and generate a blended image. </w:t>
      </w:r>
      <w:r>
        <w:t>Note that the blended figure should be normalize</w:t>
      </w:r>
      <w:r>
        <w:t>d</w:t>
      </w:r>
      <w:r>
        <w:t xml:space="preserve">, since the </w:t>
      </w:r>
      <w:r>
        <w:t xml:space="preserve">un-overlapped </w:t>
      </w:r>
      <w:r>
        <w:t xml:space="preserve">regions are much lighter than the </w:t>
      </w:r>
      <w:r>
        <w:t>overlapped</w:t>
      </w:r>
      <w:r>
        <w:t xml:space="preserve"> regions.</w:t>
      </w:r>
      <w:r>
        <w:t xml:space="preserve"> Unlike the normalization in pre-processing step, </w:t>
      </w:r>
      <w:r>
        <w:t xml:space="preserve">if a pixel grey scale value is no more than </w:t>
      </w:r>
      <w:r>
        <w:t>200</w:t>
      </w:r>
      <w:r>
        <w:t>, it will be reset to 0 (black), otherwise it will be reset to 255 (white).</w:t>
      </w:r>
      <w:r>
        <w:t xml:space="preserve"> </w:t>
      </w:r>
      <w:proofErr w:type="spellStart"/>
      <w:proofErr w:type="gramStart"/>
      <w:r w:rsidRPr="00AD656A">
        <w:rPr>
          <w:i/>
        </w:rPr>
        <w:t>PIL.ImageChops.blend</w:t>
      </w:r>
      <w:proofErr w:type="spellEnd"/>
      <w:proofErr w:type="gramEnd"/>
      <w:r w:rsidRPr="00AD656A">
        <w:rPr>
          <w:i/>
        </w:rPr>
        <w:t>(image1, image2, alpha)</w:t>
      </w:r>
      <w:r>
        <w:t xml:space="preserve"> function was used to perform this operation and the alpha value was set to 0.5.</w:t>
      </w:r>
    </w:p>
    <w:p w14:paraId="4498F0F2" w14:textId="0D699AE0" w:rsidR="00AD656A" w:rsidRPr="00460746" w:rsidRDefault="00AD656A" w:rsidP="00AD656A">
      <w:pPr>
        <w:pStyle w:val="Heading4"/>
        <w:rPr>
          <w:i w:val="0"/>
        </w:rPr>
      </w:pPr>
      <w:r>
        <w:rPr>
          <w:i w:val="0"/>
        </w:rPr>
        <w:t>2</w:t>
      </w:r>
      <w:r w:rsidRPr="00460746">
        <w:rPr>
          <w:i w:val="0"/>
        </w:rPr>
        <w:t xml:space="preserve">). </w:t>
      </w:r>
      <w:r>
        <w:rPr>
          <w:i w:val="0"/>
        </w:rPr>
        <w:t>Invert.</w:t>
      </w:r>
    </w:p>
    <w:p w14:paraId="3617A81B" w14:textId="33A4D84F" w:rsidR="00AD656A" w:rsidRDefault="00AD656A" w:rsidP="00AD656A">
      <w:r>
        <w:t xml:space="preserve">The AI agent will swap the white pixels and black pixels in an image. </w:t>
      </w:r>
      <w:proofErr w:type="spellStart"/>
      <w:proofErr w:type="gramStart"/>
      <w:r w:rsidRPr="00AD656A">
        <w:rPr>
          <w:i/>
        </w:rPr>
        <w:t>PIL.ImageChops.invert</w:t>
      </w:r>
      <w:proofErr w:type="spellEnd"/>
      <w:proofErr w:type="gramEnd"/>
      <w:r w:rsidRPr="00AD656A">
        <w:rPr>
          <w:i/>
        </w:rPr>
        <w:t>(image)</w:t>
      </w:r>
      <w:r>
        <w:t xml:space="preserve"> function </w:t>
      </w:r>
      <w:r>
        <w:t>was used to perform this operation</w:t>
      </w:r>
      <w:r>
        <w:t>.</w:t>
      </w:r>
    </w:p>
    <w:p w14:paraId="4F31EEF0" w14:textId="71E5A9FC" w:rsidR="00AD656A" w:rsidRPr="00460746" w:rsidRDefault="00AD656A" w:rsidP="00AD656A">
      <w:pPr>
        <w:pStyle w:val="Heading4"/>
        <w:rPr>
          <w:i w:val="0"/>
        </w:rPr>
      </w:pPr>
      <w:r>
        <w:rPr>
          <w:i w:val="0"/>
        </w:rPr>
        <w:lastRenderedPageBreak/>
        <w:t>3</w:t>
      </w:r>
      <w:r w:rsidRPr="00460746">
        <w:rPr>
          <w:i w:val="0"/>
        </w:rPr>
        <w:t xml:space="preserve">). </w:t>
      </w:r>
      <w:r>
        <w:rPr>
          <w:i w:val="0"/>
        </w:rPr>
        <w:t>Flip</w:t>
      </w:r>
      <w:r>
        <w:rPr>
          <w:i w:val="0"/>
        </w:rPr>
        <w:t>.</w:t>
      </w:r>
    </w:p>
    <w:p w14:paraId="49A8569D" w14:textId="07B728B5" w:rsidR="00AD656A" w:rsidRDefault="00AD656A" w:rsidP="00AD656A">
      <w:r>
        <w:t xml:space="preserve">The AI agent will </w:t>
      </w:r>
      <w:r>
        <w:t xml:space="preserve">flip </w:t>
      </w:r>
      <w:r>
        <w:t>the image vertically</w:t>
      </w:r>
      <w:r>
        <w:t xml:space="preserve">. </w:t>
      </w:r>
      <w:proofErr w:type="spellStart"/>
      <w:proofErr w:type="gramStart"/>
      <w:r w:rsidRPr="00AD656A">
        <w:rPr>
          <w:i/>
        </w:rPr>
        <w:t>PIL.ImageOps.flip</w:t>
      </w:r>
      <w:proofErr w:type="spellEnd"/>
      <w:proofErr w:type="gramEnd"/>
      <w:r w:rsidRPr="00AD656A">
        <w:rPr>
          <w:i/>
        </w:rPr>
        <w:t>(image)</w:t>
      </w:r>
      <w:r>
        <w:t xml:space="preserve"> function was used to perform this operation.</w:t>
      </w:r>
    </w:p>
    <w:p w14:paraId="7FC5C8A8" w14:textId="49E85516" w:rsidR="009E4232" w:rsidRPr="00460746" w:rsidRDefault="009E4232" w:rsidP="009E4232">
      <w:pPr>
        <w:pStyle w:val="Heading4"/>
        <w:rPr>
          <w:i w:val="0"/>
        </w:rPr>
      </w:pPr>
      <w:r>
        <w:rPr>
          <w:i w:val="0"/>
        </w:rPr>
        <w:t>4</w:t>
      </w:r>
      <w:r w:rsidRPr="00460746">
        <w:rPr>
          <w:i w:val="0"/>
        </w:rPr>
        <w:t xml:space="preserve">). </w:t>
      </w:r>
      <w:r>
        <w:rPr>
          <w:i w:val="0"/>
        </w:rPr>
        <w:t>Shift-Blend</w:t>
      </w:r>
      <w:r>
        <w:rPr>
          <w:i w:val="0"/>
        </w:rPr>
        <w:t>.</w:t>
      </w:r>
    </w:p>
    <w:p w14:paraId="18A151A4" w14:textId="2CDDC309" w:rsidR="009E4232" w:rsidRDefault="009E4232" w:rsidP="009E4232">
      <w:pPr>
        <w:rPr>
          <w:i/>
        </w:rPr>
      </w:pPr>
      <w:r>
        <w:t>The AI agent shifts image1 -45 pixels on x-axis and shifts image2 35 pixels on x-axis</w:t>
      </w:r>
      <w:r>
        <w:t xml:space="preserve">. </w:t>
      </w:r>
      <w:r>
        <w:t>Then the agent blends shifted image1 and image2</w:t>
      </w:r>
      <w:r>
        <w:t xml:space="preserve">. The “Shift” operation was performed by </w:t>
      </w:r>
      <w:proofErr w:type="spellStart"/>
      <w:proofErr w:type="gramStart"/>
      <w:r w:rsidRPr="009E4232">
        <w:rPr>
          <w:i/>
        </w:rPr>
        <w:t>PIL.ImageChops.offset</w:t>
      </w:r>
      <w:proofErr w:type="spellEnd"/>
      <w:proofErr w:type="gramEnd"/>
      <w:r w:rsidRPr="009E4232">
        <w:rPr>
          <w:i/>
        </w:rPr>
        <w:t xml:space="preserve">(image, </w:t>
      </w:r>
      <w:proofErr w:type="spellStart"/>
      <w:r w:rsidRPr="009E4232">
        <w:rPr>
          <w:i/>
        </w:rPr>
        <w:t>xoffset</w:t>
      </w:r>
      <w:proofErr w:type="spellEnd"/>
      <w:r w:rsidRPr="009E4232">
        <w:rPr>
          <w:i/>
        </w:rPr>
        <w:t xml:space="preserve">, </w:t>
      </w:r>
      <w:proofErr w:type="spellStart"/>
      <w:r w:rsidRPr="009E4232">
        <w:rPr>
          <w:i/>
        </w:rPr>
        <w:t>yoffset</w:t>
      </w:r>
      <w:proofErr w:type="spellEnd"/>
      <w:r w:rsidRPr="009E4232">
        <w:rPr>
          <w:i/>
        </w:rPr>
        <w:t>=None)</w:t>
      </w:r>
      <w:r>
        <w:rPr>
          <w:i/>
        </w:rPr>
        <w:t>.</w:t>
      </w:r>
    </w:p>
    <w:p w14:paraId="19B57DE0" w14:textId="56E75DD6" w:rsidR="009E4232" w:rsidRPr="00460746" w:rsidRDefault="009E4232" w:rsidP="009E4232">
      <w:pPr>
        <w:pStyle w:val="Heading4"/>
        <w:rPr>
          <w:i w:val="0"/>
        </w:rPr>
      </w:pPr>
      <w:r>
        <w:rPr>
          <w:i w:val="0"/>
        </w:rPr>
        <w:t>5</w:t>
      </w:r>
      <w:r w:rsidRPr="00460746">
        <w:rPr>
          <w:i w:val="0"/>
        </w:rPr>
        <w:t xml:space="preserve">). </w:t>
      </w:r>
      <w:r>
        <w:rPr>
          <w:i w:val="0"/>
        </w:rPr>
        <w:t>Flip-</w:t>
      </w:r>
      <w:r>
        <w:rPr>
          <w:i w:val="0"/>
        </w:rPr>
        <w:t>Shift-Blend.</w:t>
      </w:r>
    </w:p>
    <w:p w14:paraId="62AABE55" w14:textId="4C18A822" w:rsidR="009E4232" w:rsidRDefault="009E4232" w:rsidP="009E4232">
      <w:pPr>
        <w:rPr>
          <w:i/>
        </w:rPr>
      </w:pPr>
      <w:r>
        <w:t>The AI agent shifts image1 -</w:t>
      </w:r>
      <w:r>
        <w:t>26</w:t>
      </w:r>
      <w:r>
        <w:t xml:space="preserve"> pixels on x-axis and </w:t>
      </w:r>
      <w:r>
        <w:t>flips</w:t>
      </w:r>
      <w:r>
        <w:t xml:space="preserve"> image2 </w:t>
      </w:r>
      <w:r>
        <w:t>followed by shifting it 26</w:t>
      </w:r>
      <w:r>
        <w:t xml:space="preserve"> pixels on x-axis. Then the agent blends shifted image1 and image2. </w:t>
      </w:r>
    </w:p>
    <w:p w14:paraId="4E5FF9BE" w14:textId="6448D28D" w:rsidR="009E4232" w:rsidRPr="00460746" w:rsidRDefault="009E4232" w:rsidP="009E4232">
      <w:pPr>
        <w:pStyle w:val="Heading4"/>
        <w:rPr>
          <w:i w:val="0"/>
        </w:rPr>
      </w:pPr>
      <w:r>
        <w:rPr>
          <w:i w:val="0"/>
        </w:rPr>
        <w:t>6</w:t>
      </w:r>
      <w:r w:rsidRPr="00460746">
        <w:rPr>
          <w:i w:val="0"/>
        </w:rPr>
        <w:t xml:space="preserve">). </w:t>
      </w:r>
      <w:r>
        <w:rPr>
          <w:i w:val="0"/>
        </w:rPr>
        <w:t>XOR</w:t>
      </w:r>
      <w:r>
        <w:rPr>
          <w:i w:val="0"/>
        </w:rPr>
        <w:t>.</w:t>
      </w:r>
    </w:p>
    <w:p w14:paraId="54647AE2" w14:textId="036EDA15" w:rsidR="009E4232" w:rsidRPr="009E4232" w:rsidRDefault="009E4232" w:rsidP="00AD656A">
      <w:pPr>
        <w:rPr>
          <w:i/>
        </w:rPr>
      </w:pPr>
      <w:r>
        <w:t>Both image1 and image2 were inverted and then blended. The blended image is inverted to generate the final XOR image.</w:t>
      </w:r>
    </w:p>
    <w:p w14:paraId="622EE604" w14:textId="7B796028" w:rsidR="00AD656A" w:rsidRPr="00460746" w:rsidRDefault="009E4232" w:rsidP="00AD656A">
      <w:pPr>
        <w:pStyle w:val="Heading4"/>
        <w:rPr>
          <w:i w:val="0"/>
        </w:rPr>
      </w:pPr>
      <w:r>
        <w:rPr>
          <w:i w:val="0"/>
        </w:rPr>
        <w:t>7</w:t>
      </w:r>
      <w:r w:rsidR="00AD656A" w:rsidRPr="00460746">
        <w:rPr>
          <w:i w:val="0"/>
        </w:rPr>
        <w:t xml:space="preserve">). </w:t>
      </w:r>
      <w:r w:rsidR="00AD656A">
        <w:rPr>
          <w:i w:val="0"/>
        </w:rPr>
        <w:t>Compute the pixel difference</w:t>
      </w:r>
      <w:r w:rsidR="00AD656A">
        <w:rPr>
          <w:i w:val="0"/>
        </w:rPr>
        <w:t>.</w:t>
      </w:r>
    </w:p>
    <w:p w14:paraId="02F0F6A2" w14:textId="559DEC9F" w:rsidR="009E4232" w:rsidRDefault="00AD656A" w:rsidP="008F207F">
      <w:r>
        <w:t xml:space="preserve">The AI agent </w:t>
      </w:r>
      <w:r>
        <w:t xml:space="preserve">will compute </w:t>
      </w:r>
      <w:r>
        <w:t xml:space="preserve">the absolute value of the pixel-by-pixel </w:t>
      </w:r>
      <w:r>
        <w:rPr>
          <w:rStyle w:val="highlighted"/>
          <w:rFonts w:eastAsiaTheme="majorEastAsia"/>
        </w:rPr>
        <w:t>difference</w:t>
      </w:r>
      <w:r>
        <w:t xml:space="preserve"> between the two images. </w:t>
      </w:r>
      <w:proofErr w:type="spellStart"/>
      <w:proofErr w:type="gramStart"/>
      <w:r w:rsidRPr="00AD656A">
        <w:rPr>
          <w:i/>
        </w:rPr>
        <w:t>PIL.ImageChops.difference</w:t>
      </w:r>
      <w:proofErr w:type="spellEnd"/>
      <w:proofErr w:type="gramEnd"/>
      <w:r w:rsidRPr="00AD656A">
        <w:rPr>
          <w:i/>
        </w:rPr>
        <w:t>(image1, image2)</w:t>
      </w:r>
      <w:r>
        <w:rPr>
          <w:i/>
        </w:rPr>
        <w:t xml:space="preserve"> </w:t>
      </w:r>
      <w:r>
        <w:t>function was used to perform this operation.</w:t>
      </w:r>
      <w:r>
        <w:t xml:space="preserve"> And </w:t>
      </w:r>
      <w:r w:rsidRPr="00AD656A">
        <w:rPr>
          <w:u w:val="single"/>
        </w:rPr>
        <w:t>pixel difference percentage</w:t>
      </w:r>
      <w:r>
        <w:t xml:space="preserve"> was defined as the </w:t>
      </w:r>
      <w:r>
        <w:t xml:space="preserve">pixel-by-pixel </w:t>
      </w:r>
      <w:r>
        <w:rPr>
          <w:rStyle w:val="highlighted"/>
          <w:rFonts w:eastAsiaTheme="majorEastAsia"/>
        </w:rPr>
        <w:t>difference</w:t>
      </w:r>
      <w:r>
        <w:t xml:space="preserve"> between the two images</w:t>
      </w:r>
      <w:r>
        <w:t xml:space="preserve"> over the total pixels (184 x 184 = 33856).</w:t>
      </w:r>
    </w:p>
    <w:p w14:paraId="594603C1" w14:textId="541B86CD" w:rsidR="005F38EA" w:rsidRPr="00460746" w:rsidRDefault="005F38EA" w:rsidP="005F38EA">
      <w:pPr>
        <w:pStyle w:val="Heading3"/>
        <w:rPr>
          <w:sz w:val="28"/>
          <w:szCs w:val="28"/>
        </w:rPr>
      </w:pPr>
      <w:r w:rsidRPr="00460746">
        <w:rPr>
          <w:sz w:val="28"/>
          <w:szCs w:val="28"/>
        </w:rPr>
        <w:t xml:space="preserve">2. </w:t>
      </w:r>
      <w:r w:rsidRPr="005F38EA">
        <w:rPr>
          <w:sz w:val="28"/>
          <w:szCs w:val="28"/>
        </w:rPr>
        <w:t>Determining the correct answer</w:t>
      </w:r>
      <w:r>
        <w:rPr>
          <w:sz w:val="28"/>
          <w:szCs w:val="28"/>
        </w:rPr>
        <w:t xml:space="preserve"> by rules.</w:t>
      </w:r>
    </w:p>
    <w:p w14:paraId="46201EAF" w14:textId="4D774209" w:rsidR="005F38EA" w:rsidRPr="00D00F15" w:rsidRDefault="005F38EA" w:rsidP="005F38EA">
      <w:r>
        <w:t xml:space="preserve">The AI agent </w:t>
      </w:r>
      <w:r w:rsidR="003566B2">
        <w:t>employs</w:t>
      </w:r>
      <w:r>
        <w:t xml:space="preserve"> a series of rules one-by-one until it finds the correct answer. If all rules were applied and no answer was selected, the AI agent will skip such questions.</w:t>
      </w:r>
    </w:p>
    <w:p w14:paraId="0183F450" w14:textId="002F5A77" w:rsidR="00270046" w:rsidRPr="00460746" w:rsidRDefault="005F38EA" w:rsidP="008F207F">
      <w:pPr>
        <w:pStyle w:val="Heading4"/>
        <w:rPr>
          <w:i w:val="0"/>
        </w:rPr>
      </w:pPr>
      <w:r>
        <w:rPr>
          <w:i w:val="0"/>
        </w:rPr>
        <w:t>1</w:t>
      </w:r>
      <w:r w:rsidR="00270046" w:rsidRPr="00460746">
        <w:rPr>
          <w:i w:val="0"/>
        </w:rPr>
        <w:t xml:space="preserve">). </w:t>
      </w:r>
      <w:r>
        <w:rPr>
          <w:i w:val="0"/>
        </w:rPr>
        <w:t>“Identical” rule</w:t>
      </w:r>
      <w:r w:rsidR="00270046" w:rsidRPr="00460746">
        <w:rPr>
          <w:i w:val="0"/>
        </w:rPr>
        <w:t>.</w:t>
      </w:r>
    </w:p>
    <w:p w14:paraId="3E406506" w14:textId="7868E01A" w:rsidR="00270046" w:rsidRDefault="00AD656A" w:rsidP="008F207F">
      <w:r>
        <w:t xml:space="preserve">If the </w:t>
      </w:r>
      <w:r w:rsidRPr="00AD656A">
        <w:rPr>
          <w:u w:val="single"/>
        </w:rPr>
        <w:t>pixel difference percentage</w:t>
      </w:r>
      <w:r>
        <w:t xml:space="preserve"> between two images </w:t>
      </w:r>
      <w:r w:rsidR="008D04A4">
        <w:t>is</w:t>
      </w:r>
      <w:r>
        <w:t xml:space="preserve"> no more than 1%, the AI agent will believe these two images </w:t>
      </w:r>
      <w:r w:rsidR="0085490C">
        <w:t>obey</w:t>
      </w:r>
      <w:r>
        <w:t xml:space="preserve"> “Identical” rule and they are “Identical”.</w:t>
      </w:r>
    </w:p>
    <w:p w14:paraId="04844212" w14:textId="02576CD6" w:rsidR="00AD656A" w:rsidRPr="00460746" w:rsidRDefault="00AD656A" w:rsidP="00AD656A">
      <w:pPr>
        <w:pStyle w:val="Heading4"/>
        <w:rPr>
          <w:i w:val="0"/>
        </w:rPr>
      </w:pPr>
      <w:r>
        <w:rPr>
          <w:i w:val="0"/>
        </w:rPr>
        <w:lastRenderedPageBreak/>
        <w:t>2</w:t>
      </w:r>
      <w:r w:rsidRPr="00460746">
        <w:rPr>
          <w:i w:val="0"/>
        </w:rPr>
        <w:t xml:space="preserve">). </w:t>
      </w:r>
      <w:r>
        <w:rPr>
          <w:i w:val="0"/>
        </w:rPr>
        <w:t>“</w:t>
      </w:r>
      <w:r>
        <w:rPr>
          <w:i w:val="0"/>
        </w:rPr>
        <w:t>Add</w:t>
      </w:r>
      <w:r>
        <w:rPr>
          <w:i w:val="0"/>
        </w:rPr>
        <w:t>” rule</w:t>
      </w:r>
      <w:r w:rsidRPr="00460746">
        <w:rPr>
          <w:i w:val="0"/>
        </w:rPr>
        <w:t>.</w:t>
      </w:r>
    </w:p>
    <w:p w14:paraId="60E75F44" w14:textId="65B795FA" w:rsidR="00AD656A" w:rsidRDefault="00AD656A" w:rsidP="00AD656A">
      <w:r>
        <w:t>Image 1 and 2 are blended and i</w:t>
      </w:r>
      <w:r>
        <w:t xml:space="preserve">f the </w:t>
      </w:r>
      <w:r w:rsidRPr="00AD656A">
        <w:rPr>
          <w:u w:val="single"/>
        </w:rPr>
        <w:t>pixel difference percentage</w:t>
      </w:r>
      <w:r>
        <w:t xml:space="preserve"> between </w:t>
      </w:r>
      <w:r>
        <w:t>blended image and image 3</w:t>
      </w:r>
      <w:r>
        <w:t xml:space="preserve"> are no more than 1%, the AI agent will believe these </w:t>
      </w:r>
      <w:r>
        <w:t>three</w:t>
      </w:r>
      <w:r>
        <w:t xml:space="preserve"> images </w:t>
      </w:r>
      <w:r w:rsidR="0085490C">
        <w:t>obey</w:t>
      </w:r>
      <w:r>
        <w:t xml:space="preserve"> “</w:t>
      </w:r>
      <w:r>
        <w:t>Add</w:t>
      </w:r>
      <w:r>
        <w:t xml:space="preserve">” </w:t>
      </w:r>
      <w:r>
        <w:t>ru</w:t>
      </w:r>
      <w:r>
        <w:t>le.</w:t>
      </w:r>
    </w:p>
    <w:p w14:paraId="616F6B1E" w14:textId="00CFB326" w:rsidR="00AD656A" w:rsidRDefault="00AD656A" w:rsidP="00AD656A">
      <w:pPr>
        <w:pStyle w:val="Heading4"/>
        <w:rPr>
          <w:i w:val="0"/>
        </w:rPr>
      </w:pPr>
      <w:r>
        <w:rPr>
          <w:i w:val="0"/>
        </w:rPr>
        <w:t>3</w:t>
      </w:r>
      <w:r w:rsidRPr="00460746">
        <w:rPr>
          <w:i w:val="0"/>
        </w:rPr>
        <w:t xml:space="preserve">). </w:t>
      </w:r>
      <w:r>
        <w:rPr>
          <w:i w:val="0"/>
        </w:rPr>
        <w:t>“</w:t>
      </w:r>
      <w:r>
        <w:rPr>
          <w:i w:val="0"/>
        </w:rPr>
        <w:t>Increment/Decrement</w:t>
      </w:r>
      <w:r>
        <w:rPr>
          <w:i w:val="0"/>
        </w:rPr>
        <w:t>” rule</w:t>
      </w:r>
      <w:r w:rsidRPr="00460746">
        <w:rPr>
          <w:i w:val="0"/>
        </w:rPr>
        <w:t>.</w:t>
      </w:r>
    </w:p>
    <w:p w14:paraId="1FBDEBAF" w14:textId="269F96CD" w:rsidR="00AD656A" w:rsidRDefault="00AD656A" w:rsidP="008F207F">
      <w:r>
        <w:t xml:space="preserve">Image 1 and 2 are blended and the pixel-by-pixel difference is computed between blended image 1&amp;2 and image 3 (pixel-difference-123). </w:t>
      </w:r>
      <w:r>
        <w:t xml:space="preserve">Image </w:t>
      </w:r>
      <w:r>
        <w:t>4</w:t>
      </w:r>
      <w:r>
        <w:t xml:space="preserve"> and </w:t>
      </w:r>
      <w:r>
        <w:t>5</w:t>
      </w:r>
      <w:r>
        <w:t xml:space="preserve"> are blended and the pixel-by-pixel difference is computed between blended image </w:t>
      </w:r>
      <w:r>
        <w:t>4</w:t>
      </w:r>
      <w:r>
        <w:t>&amp;</w:t>
      </w:r>
      <w:r>
        <w:t>5</w:t>
      </w:r>
      <w:r>
        <w:t xml:space="preserve"> and image </w:t>
      </w:r>
      <w:r>
        <w:t>6</w:t>
      </w:r>
      <w:r>
        <w:t xml:space="preserve"> (pixel-difference-</w:t>
      </w:r>
      <w:r>
        <w:t xml:space="preserve">456). If the ratio between </w:t>
      </w:r>
      <w:r>
        <w:t>pixel-difference-123</w:t>
      </w:r>
      <w:r>
        <w:t xml:space="preserve"> and </w:t>
      </w:r>
      <w:r>
        <w:t>pixel-difference-</w:t>
      </w:r>
      <w:r>
        <w:t xml:space="preserve">456 is no more than 1.05 and no less than 0.95, the </w:t>
      </w:r>
      <w:r>
        <w:t xml:space="preserve">AI agent will believe these </w:t>
      </w:r>
      <w:r>
        <w:t xml:space="preserve">six </w:t>
      </w:r>
      <w:r>
        <w:t xml:space="preserve">images </w:t>
      </w:r>
      <w:r w:rsidR="0085490C">
        <w:t>obey</w:t>
      </w:r>
      <w:r>
        <w:t xml:space="preserve"> “</w:t>
      </w:r>
      <w:r>
        <w:t>Increment/Decrement</w:t>
      </w:r>
      <w:r>
        <w:t>” rule.</w:t>
      </w:r>
    </w:p>
    <w:p w14:paraId="1E978392" w14:textId="6E56675D" w:rsidR="0085490C" w:rsidRPr="00460746" w:rsidRDefault="0085490C" w:rsidP="0085490C">
      <w:pPr>
        <w:pStyle w:val="Heading4"/>
        <w:rPr>
          <w:i w:val="0"/>
        </w:rPr>
      </w:pPr>
      <w:r>
        <w:rPr>
          <w:i w:val="0"/>
        </w:rPr>
        <w:t>4</w:t>
      </w:r>
      <w:r w:rsidRPr="00460746">
        <w:rPr>
          <w:i w:val="0"/>
        </w:rPr>
        <w:t xml:space="preserve">). </w:t>
      </w:r>
      <w:r>
        <w:rPr>
          <w:i w:val="0"/>
        </w:rPr>
        <w:t>“</w:t>
      </w:r>
      <w:r>
        <w:rPr>
          <w:i w:val="0"/>
        </w:rPr>
        <w:t>2x</w:t>
      </w:r>
      <w:r>
        <w:rPr>
          <w:i w:val="0"/>
        </w:rPr>
        <w:t>” rule.</w:t>
      </w:r>
    </w:p>
    <w:p w14:paraId="77DAC3D4" w14:textId="23F5FF4C" w:rsidR="0085490C" w:rsidRPr="00AD656A" w:rsidRDefault="0085490C" w:rsidP="008F207F">
      <w:r>
        <w:t>If the number of black pixels of image 1 plus that of image 2 is equal to the number of black pixels of image 3 times two, the AI agent will believe these three images obey “2x” rule.</w:t>
      </w:r>
    </w:p>
    <w:p w14:paraId="4770675B" w14:textId="14F2489D" w:rsidR="00270046" w:rsidRPr="00460746" w:rsidRDefault="0085490C" w:rsidP="008F207F">
      <w:pPr>
        <w:pStyle w:val="Heading4"/>
        <w:rPr>
          <w:i w:val="0"/>
        </w:rPr>
      </w:pPr>
      <w:r>
        <w:rPr>
          <w:i w:val="0"/>
        </w:rPr>
        <w:t>5</w:t>
      </w:r>
      <w:r w:rsidR="00270046" w:rsidRPr="00460746">
        <w:rPr>
          <w:i w:val="0"/>
        </w:rPr>
        <w:t xml:space="preserve">). </w:t>
      </w:r>
      <w:r w:rsidR="005F38EA">
        <w:rPr>
          <w:i w:val="0"/>
        </w:rPr>
        <w:t>“</w:t>
      </w:r>
      <w:r w:rsidR="00AD656A">
        <w:rPr>
          <w:i w:val="0"/>
        </w:rPr>
        <w:t>Permutation</w:t>
      </w:r>
      <w:r w:rsidR="005F38EA">
        <w:rPr>
          <w:i w:val="0"/>
        </w:rPr>
        <w:t>” rule.</w:t>
      </w:r>
    </w:p>
    <w:p w14:paraId="5634B896" w14:textId="4CC78EB5" w:rsidR="00AD656A" w:rsidRDefault="0085490C" w:rsidP="008F207F">
      <w:r>
        <w:t>If image</w:t>
      </w:r>
      <w:r w:rsidR="00AD656A">
        <w:t xml:space="preserve"> A and image E, image B and image F, image C and image </w:t>
      </w:r>
      <w:r w:rsidR="008D04A4">
        <w:t>D, image</w:t>
      </w:r>
      <w:r w:rsidR="00AD656A">
        <w:t xml:space="preserve"> </w:t>
      </w:r>
      <w:r w:rsidR="00AD656A">
        <w:t>F</w:t>
      </w:r>
      <w:r w:rsidR="00AD656A">
        <w:t xml:space="preserve"> and image </w:t>
      </w:r>
      <w:r w:rsidR="00AD656A">
        <w:t xml:space="preserve">G, image D and image H are all following “Identical” rule, then the AI agent will believe it could use “Permutation” rule to figure out the problem. The correct answer and figure E should </w:t>
      </w:r>
      <w:r>
        <w:t>obey</w:t>
      </w:r>
      <w:r w:rsidR="00AD656A">
        <w:t xml:space="preserve"> the “Identical” rule.</w:t>
      </w:r>
    </w:p>
    <w:p w14:paraId="559B555C" w14:textId="64D18486" w:rsidR="00AD656A" w:rsidRPr="00460746" w:rsidRDefault="0085490C" w:rsidP="00AD656A">
      <w:pPr>
        <w:pStyle w:val="Heading4"/>
        <w:rPr>
          <w:i w:val="0"/>
        </w:rPr>
      </w:pPr>
      <w:r>
        <w:rPr>
          <w:i w:val="0"/>
        </w:rPr>
        <w:t>6</w:t>
      </w:r>
      <w:r w:rsidR="00AD656A" w:rsidRPr="00460746">
        <w:rPr>
          <w:i w:val="0"/>
        </w:rPr>
        <w:t xml:space="preserve">). </w:t>
      </w:r>
      <w:bookmarkStart w:id="4" w:name="_Hlk531535827"/>
      <w:r w:rsidR="00AD656A">
        <w:rPr>
          <w:i w:val="0"/>
        </w:rPr>
        <w:t>“</w:t>
      </w:r>
      <w:r w:rsidR="00AD656A">
        <w:rPr>
          <w:i w:val="0"/>
        </w:rPr>
        <w:t>Horizontal Add</w:t>
      </w:r>
      <w:r w:rsidR="00AD656A">
        <w:rPr>
          <w:i w:val="0"/>
        </w:rPr>
        <w:t>” rule.</w:t>
      </w:r>
      <w:bookmarkEnd w:id="4"/>
    </w:p>
    <w:p w14:paraId="25804A61" w14:textId="043CC529" w:rsidR="00AD656A" w:rsidRDefault="0085490C" w:rsidP="00AD656A">
      <w:r>
        <w:t xml:space="preserve">In the following four cases, the AI agent will believe the problem could be solved by </w:t>
      </w:r>
      <w:r w:rsidRPr="0085490C">
        <w:t>“Horizontal Add” rule.</w:t>
      </w:r>
    </w:p>
    <w:p w14:paraId="2A645D62" w14:textId="710EA264" w:rsidR="0085490C" w:rsidRDefault="0085490C" w:rsidP="0085490C">
      <w:pPr>
        <w:pStyle w:val="ListParagraph"/>
        <w:numPr>
          <w:ilvl w:val="0"/>
          <w:numId w:val="11"/>
        </w:numPr>
      </w:pPr>
      <w:r>
        <w:t xml:space="preserve">Image A, B and C obey “Add” rule. Image D, E and F obey “Add” rule. </w:t>
      </w:r>
      <w:proofErr w:type="gramStart"/>
      <w:r>
        <w:t>Thus</w:t>
      </w:r>
      <w:proofErr w:type="gramEnd"/>
      <w:r>
        <w:t xml:space="preserve"> Image G, H and answer should obey “Add” rule as well.</w:t>
      </w:r>
    </w:p>
    <w:p w14:paraId="488A7075" w14:textId="5B03B37C" w:rsidR="0085490C" w:rsidRDefault="0085490C" w:rsidP="0085490C">
      <w:pPr>
        <w:pStyle w:val="ListParagraph"/>
        <w:numPr>
          <w:ilvl w:val="0"/>
          <w:numId w:val="11"/>
        </w:numPr>
      </w:pPr>
      <w:r>
        <w:lastRenderedPageBreak/>
        <w:t>Image B</w:t>
      </w:r>
      <w:r>
        <w:t xml:space="preserve">, </w:t>
      </w:r>
      <w:r>
        <w:t>C</w:t>
      </w:r>
      <w:r>
        <w:t xml:space="preserve"> and A</w:t>
      </w:r>
      <w:r>
        <w:t xml:space="preserve"> obey “Add” rule. Image E, F</w:t>
      </w:r>
      <w:r>
        <w:t xml:space="preserve"> and D</w:t>
      </w:r>
      <w:r>
        <w:t xml:space="preserve"> obey “Add” rule. </w:t>
      </w:r>
      <w:proofErr w:type="gramStart"/>
      <w:r>
        <w:t>Thus</w:t>
      </w:r>
      <w:proofErr w:type="gramEnd"/>
      <w:r>
        <w:t xml:space="preserve"> Image H</w:t>
      </w:r>
      <w:r>
        <w:t xml:space="preserve">, </w:t>
      </w:r>
      <w:r>
        <w:t>answer</w:t>
      </w:r>
      <w:r>
        <w:t xml:space="preserve"> and G</w:t>
      </w:r>
      <w:r>
        <w:t xml:space="preserve"> should obey “Add” rule as well.</w:t>
      </w:r>
    </w:p>
    <w:p w14:paraId="473B28D7" w14:textId="657BE279" w:rsidR="0085490C" w:rsidRDefault="0085490C" w:rsidP="0085490C">
      <w:pPr>
        <w:pStyle w:val="ListParagraph"/>
        <w:numPr>
          <w:ilvl w:val="0"/>
          <w:numId w:val="11"/>
        </w:numPr>
      </w:pPr>
      <w:r>
        <w:t>(</w:t>
      </w:r>
      <w:r>
        <w:t>Image A, B</w:t>
      </w:r>
      <w:r>
        <w:t xml:space="preserve">, </w:t>
      </w:r>
      <w:r>
        <w:t>C</w:t>
      </w:r>
      <w:r>
        <w:t>)</w:t>
      </w:r>
      <w:r>
        <w:t xml:space="preserve"> </w:t>
      </w:r>
      <w:r>
        <w:t>and (</w:t>
      </w:r>
      <w:r>
        <w:t>Image D, E, F</w:t>
      </w:r>
      <w:r>
        <w:t>)</w:t>
      </w:r>
      <w:r>
        <w:t xml:space="preserve"> obey “</w:t>
      </w:r>
      <w:r>
        <w:t>Increment/Decrement</w:t>
      </w:r>
      <w:r>
        <w:t xml:space="preserve">” rule. Thus (Image D, E, F) </w:t>
      </w:r>
      <w:r>
        <w:t>and (</w:t>
      </w:r>
      <w:r>
        <w:t>Image G, H</w:t>
      </w:r>
      <w:r>
        <w:t xml:space="preserve">, </w:t>
      </w:r>
      <w:r>
        <w:t>answer</w:t>
      </w:r>
      <w:r>
        <w:t>)</w:t>
      </w:r>
      <w:r>
        <w:t xml:space="preserve"> should obey “Increment</w:t>
      </w:r>
      <w:r>
        <w:t xml:space="preserve"> </w:t>
      </w:r>
      <w:r>
        <w:t>/Decrement” rule as well.</w:t>
      </w:r>
    </w:p>
    <w:p w14:paraId="5A3E5D4C" w14:textId="69BEE25D" w:rsidR="0085490C" w:rsidRDefault="0085490C" w:rsidP="0085490C">
      <w:pPr>
        <w:pStyle w:val="ListParagraph"/>
        <w:numPr>
          <w:ilvl w:val="0"/>
          <w:numId w:val="11"/>
        </w:numPr>
      </w:pPr>
      <w:r>
        <w:t>(Image B, C</w:t>
      </w:r>
      <w:r>
        <w:t>, A</w:t>
      </w:r>
      <w:r>
        <w:t>) and (Image E, F</w:t>
      </w:r>
      <w:r>
        <w:t xml:space="preserve">, </w:t>
      </w:r>
      <w:r>
        <w:t>D) obey “Increment/Decrement” rule. Thus (Image E, F</w:t>
      </w:r>
      <w:r>
        <w:t>, D</w:t>
      </w:r>
      <w:r>
        <w:t>) and (Image H, answer</w:t>
      </w:r>
      <w:r>
        <w:t>, G</w:t>
      </w:r>
      <w:r>
        <w:t>) should obey “Increment /Decrement” rule as well.</w:t>
      </w:r>
    </w:p>
    <w:p w14:paraId="2E0D4ABE" w14:textId="7A758869" w:rsidR="00B36B3F" w:rsidRPr="00460746" w:rsidRDefault="00B36B3F" w:rsidP="00B36B3F">
      <w:pPr>
        <w:pStyle w:val="Heading4"/>
        <w:rPr>
          <w:i w:val="0"/>
        </w:rPr>
      </w:pPr>
      <w:r>
        <w:rPr>
          <w:i w:val="0"/>
        </w:rPr>
        <w:t>7</w:t>
      </w:r>
      <w:r w:rsidRPr="00460746">
        <w:rPr>
          <w:i w:val="0"/>
        </w:rPr>
        <w:t xml:space="preserve">). </w:t>
      </w:r>
      <w:r>
        <w:rPr>
          <w:i w:val="0"/>
        </w:rPr>
        <w:t>“</w:t>
      </w:r>
      <w:r>
        <w:rPr>
          <w:i w:val="0"/>
        </w:rPr>
        <w:t>Vertical</w:t>
      </w:r>
      <w:r>
        <w:rPr>
          <w:i w:val="0"/>
        </w:rPr>
        <w:t xml:space="preserve"> Add” rule.</w:t>
      </w:r>
    </w:p>
    <w:p w14:paraId="4EF92667" w14:textId="2EE20BAB" w:rsidR="00B36B3F" w:rsidRDefault="00B36B3F" w:rsidP="00B36B3F">
      <w:r>
        <w:t xml:space="preserve">In the following four cases, the AI agent will believe the problem could be solved by </w:t>
      </w:r>
      <w:r w:rsidRPr="0085490C">
        <w:t>“</w:t>
      </w:r>
      <w:r>
        <w:t>Vertical</w:t>
      </w:r>
      <w:r w:rsidRPr="0085490C">
        <w:t xml:space="preserve"> Add” rule.</w:t>
      </w:r>
    </w:p>
    <w:p w14:paraId="47430CEB" w14:textId="2C8DFB02" w:rsidR="00B36B3F" w:rsidRDefault="00B36B3F" w:rsidP="00B36B3F">
      <w:pPr>
        <w:pStyle w:val="ListParagraph"/>
        <w:numPr>
          <w:ilvl w:val="0"/>
          <w:numId w:val="12"/>
        </w:numPr>
      </w:pPr>
      <w:r>
        <w:t xml:space="preserve">Image A, </w:t>
      </w:r>
      <w:r>
        <w:t>D</w:t>
      </w:r>
      <w:r>
        <w:t xml:space="preserve"> and </w:t>
      </w:r>
      <w:r>
        <w:t>G</w:t>
      </w:r>
      <w:r>
        <w:t xml:space="preserve"> obey “Add” rule. Image </w:t>
      </w:r>
      <w:r>
        <w:t>B</w:t>
      </w:r>
      <w:r>
        <w:t xml:space="preserve">, E and </w:t>
      </w:r>
      <w:r>
        <w:t>H</w:t>
      </w:r>
      <w:r>
        <w:t xml:space="preserve"> obey “Add” rule. </w:t>
      </w:r>
      <w:proofErr w:type="gramStart"/>
      <w:r>
        <w:t>Thus</w:t>
      </w:r>
      <w:proofErr w:type="gramEnd"/>
      <w:r>
        <w:t xml:space="preserve"> Image </w:t>
      </w:r>
      <w:r>
        <w:t>C</w:t>
      </w:r>
      <w:r>
        <w:t xml:space="preserve">, </w:t>
      </w:r>
      <w:r>
        <w:t>F</w:t>
      </w:r>
      <w:r>
        <w:t xml:space="preserve"> and answer should obey “Add” rule as well.</w:t>
      </w:r>
    </w:p>
    <w:p w14:paraId="7253627E" w14:textId="413751C3" w:rsidR="00B36B3F" w:rsidRDefault="00B36B3F" w:rsidP="00B36B3F">
      <w:pPr>
        <w:pStyle w:val="ListParagraph"/>
        <w:numPr>
          <w:ilvl w:val="0"/>
          <w:numId w:val="12"/>
        </w:numPr>
      </w:pPr>
      <w:r>
        <w:t xml:space="preserve">Image </w:t>
      </w:r>
      <w:r>
        <w:t>D</w:t>
      </w:r>
      <w:r>
        <w:t xml:space="preserve">, </w:t>
      </w:r>
      <w:r>
        <w:t>G</w:t>
      </w:r>
      <w:r>
        <w:t xml:space="preserve"> and A obey “Add” rule. Image </w:t>
      </w:r>
      <w:r>
        <w:t>E</w:t>
      </w:r>
      <w:r>
        <w:t xml:space="preserve">, </w:t>
      </w:r>
      <w:r>
        <w:t>H</w:t>
      </w:r>
      <w:r>
        <w:t xml:space="preserve"> and </w:t>
      </w:r>
      <w:r>
        <w:t>B</w:t>
      </w:r>
      <w:r>
        <w:t xml:space="preserve"> obey “Add” rule. </w:t>
      </w:r>
      <w:proofErr w:type="gramStart"/>
      <w:r>
        <w:t>Thus</w:t>
      </w:r>
      <w:proofErr w:type="gramEnd"/>
      <w:r>
        <w:t xml:space="preserve"> Image </w:t>
      </w:r>
      <w:r>
        <w:t>F</w:t>
      </w:r>
      <w:r>
        <w:t xml:space="preserve">, answer and </w:t>
      </w:r>
      <w:r>
        <w:t>C</w:t>
      </w:r>
      <w:r>
        <w:t xml:space="preserve"> should obey “Add” rule as well.</w:t>
      </w:r>
    </w:p>
    <w:p w14:paraId="03F674C9" w14:textId="33F52395" w:rsidR="00B36B3F" w:rsidRDefault="00B36B3F" w:rsidP="00B36B3F">
      <w:pPr>
        <w:pStyle w:val="ListParagraph"/>
        <w:numPr>
          <w:ilvl w:val="0"/>
          <w:numId w:val="12"/>
        </w:numPr>
      </w:pPr>
      <w:r>
        <w:t xml:space="preserve">(Image A, </w:t>
      </w:r>
      <w:r>
        <w:t>D</w:t>
      </w:r>
      <w:r>
        <w:t xml:space="preserve">, </w:t>
      </w:r>
      <w:r>
        <w:t>G</w:t>
      </w:r>
      <w:r>
        <w:t xml:space="preserve">) and (Image </w:t>
      </w:r>
      <w:r>
        <w:t>B</w:t>
      </w:r>
      <w:r>
        <w:t xml:space="preserve">, E, </w:t>
      </w:r>
      <w:r>
        <w:t>H</w:t>
      </w:r>
      <w:r>
        <w:t xml:space="preserve">) obey “Increment/Decrement” rule. Thus (Image </w:t>
      </w:r>
      <w:r>
        <w:t>B</w:t>
      </w:r>
      <w:r>
        <w:t xml:space="preserve">, E, </w:t>
      </w:r>
      <w:r>
        <w:t>H</w:t>
      </w:r>
      <w:r>
        <w:t xml:space="preserve">) and (Image </w:t>
      </w:r>
      <w:r>
        <w:t>C</w:t>
      </w:r>
      <w:r>
        <w:t xml:space="preserve">, </w:t>
      </w:r>
      <w:r>
        <w:t>F</w:t>
      </w:r>
      <w:r>
        <w:t>, answer) should obey “Increment /Decrement” rule as well.</w:t>
      </w:r>
    </w:p>
    <w:p w14:paraId="20EB03FC" w14:textId="685DB641" w:rsidR="00B36B3F" w:rsidRDefault="00B36B3F" w:rsidP="00B36B3F">
      <w:pPr>
        <w:pStyle w:val="ListParagraph"/>
        <w:numPr>
          <w:ilvl w:val="0"/>
          <w:numId w:val="12"/>
        </w:numPr>
      </w:pPr>
      <w:r>
        <w:t xml:space="preserve">(Image </w:t>
      </w:r>
      <w:r>
        <w:t>D</w:t>
      </w:r>
      <w:r>
        <w:t xml:space="preserve">, </w:t>
      </w:r>
      <w:r>
        <w:t>G</w:t>
      </w:r>
      <w:r>
        <w:t xml:space="preserve">, A) and (Image </w:t>
      </w:r>
      <w:r>
        <w:t>E</w:t>
      </w:r>
      <w:r>
        <w:t xml:space="preserve">, </w:t>
      </w:r>
      <w:r>
        <w:t>H, B</w:t>
      </w:r>
      <w:r>
        <w:t xml:space="preserve">) obey “Increment/Decrement” rule. Thus (Image E, </w:t>
      </w:r>
      <w:r>
        <w:t>H</w:t>
      </w:r>
      <w:r>
        <w:t xml:space="preserve">, </w:t>
      </w:r>
      <w:r>
        <w:t>B</w:t>
      </w:r>
      <w:r>
        <w:t xml:space="preserve">) and (Image </w:t>
      </w:r>
      <w:r>
        <w:t>F</w:t>
      </w:r>
      <w:r>
        <w:t xml:space="preserve">, answer, </w:t>
      </w:r>
      <w:r>
        <w:t>C</w:t>
      </w:r>
      <w:r>
        <w:t>) should obey “Increment /Decrement” rule as well.</w:t>
      </w:r>
    </w:p>
    <w:p w14:paraId="153F748A" w14:textId="4DACA720" w:rsidR="006346DC" w:rsidRPr="00460746" w:rsidRDefault="00234784" w:rsidP="006346DC">
      <w:pPr>
        <w:pStyle w:val="Heading4"/>
        <w:rPr>
          <w:i w:val="0"/>
        </w:rPr>
      </w:pPr>
      <w:r>
        <w:rPr>
          <w:i w:val="0"/>
        </w:rPr>
        <w:t>8</w:t>
      </w:r>
      <w:r w:rsidR="006346DC" w:rsidRPr="00460746">
        <w:rPr>
          <w:i w:val="0"/>
        </w:rPr>
        <w:t xml:space="preserve">). </w:t>
      </w:r>
      <w:r w:rsidR="006346DC">
        <w:rPr>
          <w:i w:val="0"/>
        </w:rPr>
        <w:t>“</w:t>
      </w:r>
      <w:r w:rsidR="006346DC">
        <w:rPr>
          <w:i w:val="0"/>
        </w:rPr>
        <w:t>Permutation</w:t>
      </w:r>
      <w:r w:rsidR="006346DC">
        <w:rPr>
          <w:i w:val="0"/>
        </w:rPr>
        <w:t xml:space="preserve"> Add” rule.</w:t>
      </w:r>
    </w:p>
    <w:p w14:paraId="3E66968B" w14:textId="6A8377C9" w:rsidR="006346DC" w:rsidRDefault="006346DC" w:rsidP="006346DC">
      <w:r>
        <w:t xml:space="preserve">In the following </w:t>
      </w:r>
      <w:r>
        <w:t>two</w:t>
      </w:r>
      <w:r>
        <w:t xml:space="preserve"> cases, the AI agent will believe the problem could be solved by </w:t>
      </w:r>
      <w:r w:rsidRPr="0085490C">
        <w:t>“</w:t>
      </w:r>
      <w:r>
        <w:t>Permutation</w:t>
      </w:r>
      <w:r w:rsidRPr="0085490C">
        <w:t xml:space="preserve"> Add” rule.</w:t>
      </w:r>
    </w:p>
    <w:p w14:paraId="00AA261F" w14:textId="14B1FE8F" w:rsidR="006346DC" w:rsidRDefault="006346DC" w:rsidP="006346DC">
      <w:pPr>
        <w:pStyle w:val="ListParagraph"/>
        <w:numPr>
          <w:ilvl w:val="0"/>
          <w:numId w:val="13"/>
        </w:numPr>
      </w:pPr>
      <w:r>
        <w:t xml:space="preserve">Image A, </w:t>
      </w:r>
      <w:r w:rsidR="00234784">
        <w:t>F</w:t>
      </w:r>
      <w:r>
        <w:t xml:space="preserve"> and </w:t>
      </w:r>
      <w:r w:rsidR="00234784">
        <w:t>H</w:t>
      </w:r>
      <w:r>
        <w:t xml:space="preserve"> obey “Add” rule. Image </w:t>
      </w:r>
      <w:r w:rsidR="00234784">
        <w:t>E</w:t>
      </w:r>
      <w:r>
        <w:t xml:space="preserve">, </w:t>
      </w:r>
      <w:r w:rsidR="00234784">
        <w:t>G</w:t>
      </w:r>
      <w:r>
        <w:t xml:space="preserve"> and </w:t>
      </w:r>
      <w:r w:rsidR="00234784">
        <w:t>C</w:t>
      </w:r>
      <w:r>
        <w:t xml:space="preserve"> obey “Add” rule. </w:t>
      </w:r>
      <w:proofErr w:type="gramStart"/>
      <w:r>
        <w:t>Thus</w:t>
      </w:r>
      <w:proofErr w:type="gramEnd"/>
      <w:r>
        <w:t xml:space="preserve"> Image </w:t>
      </w:r>
      <w:r w:rsidR="00234784">
        <w:t>B</w:t>
      </w:r>
      <w:r>
        <w:t>, answer</w:t>
      </w:r>
      <w:r w:rsidR="00234784">
        <w:t xml:space="preserve"> and D</w:t>
      </w:r>
      <w:r>
        <w:t xml:space="preserve"> should obey “Add” rule as well.</w:t>
      </w:r>
    </w:p>
    <w:p w14:paraId="7313B969" w14:textId="5B32BF0D" w:rsidR="0085490C" w:rsidRDefault="006346DC" w:rsidP="0085490C">
      <w:pPr>
        <w:pStyle w:val="ListParagraph"/>
        <w:numPr>
          <w:ilvl w:val="0"/>
          <w:numId w:val="13"/>
        </w:numPr>
      </w:pPr>
      <w:r>
        <w:lastRenderedPageBreak/>
        <w:t xml:space="preserve">(Image A, </w:t>
      </w:r>
      <w:r w:rsidR="00234784">
        <w:t>F</w:t>
      </w:r>
      <w:r>
        <w:t xml:space="preserve">, </w:t>
      </w:r>
      <w:r w:rsidR="00234784">
        <w:t>H</w:t>
      </w:r>
      <w:r>
        <w:t xml:space="preserve">) and (Image </w:t>
      </w:r>
      <w:r w:rsidR="00234784">
        <w:t>E</w:t>
      </w:r>
      <w:r>
        <w:t xml:space="preserve">, </w:t>
      </w:r>
      <w:r w:rsidR="00234784">
        <w:t>G</w:t>
      </w:r>
      <w:r>
        <w:t xml:space="preserve">, </w:t>
      </w:r>
      <w:r w:rsidR="00234784">
        <w:t>C</w:t>
      </w:r>
      <w:r>
        <w:t xml:space="preserve">) obey “Increment/Decrement” rule. Thus (Image </w:t>
      </w:r>
      <w:r w:rsidR="00234784">
        <w:t>E, G, C</w:t>
      </w:r>
      <w:r>
        <w:t xml:space="preserve">) and (Image </w:t>
      </w:r>
      <w:r w:rsidR="00234784">
        <w:t>B</w:t>
      </w:r>
      <w:r>
        <w:t>, answer</w:t>
      </w:r>
      <w:r w:rsidR="00234784">
        <w:t>, D</w:t>
      </w:r>
      <w:r>
        <w:t>) should obey “Increment /Decrement” rule as well.</w:t>
      </w:r>
    </w:p>
    <w:p w14:paraId="4C856B1E" w14:textId="1C611116" w:rsidR="00270046" w:rsidRPr="00460746" w:rsidRDefault="00234784" w:rsidP="008F207F">
      <w:pPr>
        <w:pStyle w:val="Heading4"/>
        <w:rPr>
          <w:i w:val="0"/>
        </w:rPr>
      </w:pPr>
      <w:r>
        <w:rPr>
          <w:i w:val="0"/>
        </w:rPr>
        <w:t>9</w:t>
      </w:r>
      <w:r w:rsidR="00270046" w:rsidRPr="00460746">
        <w:rPr>
          <w:i w:val="0"/>
        </w:rPr>
        <w:t xml:space="preserve">). </w:t>
      </w:r>
      <w:r w:rsidRPr="00234784">
        <w:rPr>
          <w:i w:val="0"/>
        </w:rPr>
        <w:t>“Permutation 2x” rule</w:t>
      </w:r>
      <w:r>
        <w:rPr>
          <w:i w:val="0"/>
        </w:rPr>
        <w:t>.</w:t>
      </w:r>
    </w:p>
    <w:p w14:paraId="4C48DE50" w14:textId="7B1454DA" w:rsidR="005F38EA" w:rsidRDefault="00234784" w:rsidP="00234784">
      <w:r>
        <w:t>If image A, H, F obey “2x” rule and image E, C, G obey “2x” rule, t</w:t>
      </w:r>
      <w:r w:rsidR="005F38EA">
        <w:t>he AI agent</w:t>
      </w:r>
      <w:r>
        <w:t xml:space="preserve"> will believe the problem could be solved by “Permutation 2x” rule, and image D, answer, B should obey “2x” rule as well.</w:t>
      </w:r>
      <w:r w:rsidR="005F38EA">
        <w:t xml:space="preserve"> </w:t>
      </w:r>
    </w:p>
    <w:p w14:paraId="74F9A6D9" w14:textId="1AE04604" w:rsidR="005F38EA" w:rsidRPr="00460746" w:rsidRDefault="000B5FBA" w:rsidP="005F38EA">
      <w:pPr>
        <w:pStyle w:val="Heading4"/>
        <w:rPr>
          <w:i w:val="0"/>
        </w:rPr>
      </w:pPr>
      <w:r>
        <w:rPr>
          <w:i w:val="0"/>
        </w:rPr>
        <w:t>10</w:t>
      </w:r>
      <w:r w:rsidR="005F38EA" w:rsidRPr="00460746">
        <w:rPr>
          <w:i w:val="0"/>
        </w:rPr>
        <w:t xml:space="preserve">). </w:t>
      </w:r>
      <w:bookmarkStart w:id="5" w:name="_Hlk528520654"/>
      <w:r w:rsidR="005F38EA">
        <w:rPr>
          <w:i w:val="0"/>
        </w:rPr>
        <w:t>“</w:t>
      </w:r>
      <w:r>
        <w:rPr>
          <w:i w:val="0"/>
        </w:rPr>
        <w:t>Shift Blend</w:t>
      </w:r>
      <w:r w:rsidR="005F38EA">
        <w:rPr>
          <w:i w:val="0"/>
        </w:rPr>
        <w:t>” rule</w:t>
      </w:r>
      <w:bookmarkEnd w:id="5"/>
      <w:r w:rsidR="005F38EA">
        <w:rPr>
          <w:i w:val="0"/>
        </w:rPr>
        <w:t>.</w:t>
      </w:r>
    </w:p>
    <w:p w14:paraId="7627A584" w14:textId="1EBA97B0" w:rsidR="000B5FBA" w:rsidRDefault="005F38EA" w:rsidP="005F38EA">
      <w:r>
        <w:t xml:space="preserve">The AI agent </w:t>
      </w:r>
      <w:r w:rsidR="000B5FBA">
        <w:t xml:space="preserve">will shift-blend image B and C and compare the result with image A, then shift-blend image E and F and compare the result with image D. If both </w:t>
      </w:r>
      <w:r w:rsidR="000B5FBA" w:rsidRPr="00AD656A">
        <w:rPr>
          <w:u w:val="single"/>
        </w:rPr>
        <w:t>pixel difference percentage</w:t>
      </w:r>
      <w:r w:rsidR="000B5FBA">
        <w:rPr>
          <w:u w:val="single"/>
        </w:rPr>
        <w:t>s</w:t>
      </w:r>
      <w:r w:rsidR="000B5FBA">
        <w:t xml:space="preserve"> are no more than 1%, the AI agent will believe the problem could be solved by “Shift Blend” rule. It means the </w:t>
      </w:r>
      <w:r w:rsidR="000B5FBA" w:rsidRPr="00AD656A">
        <w:rPr>
          <w:u w:val="single"/>
        </w:rPr>
        <w:t>pixel difference percentage</w:t>
      </w:r>
      <w:r w:rsidR="000B5FBA">
        <w:t xml:space="preserve"> between shift-blended (image H, answer) and image G is no more than 1%.</w:t>
      </w:r>
    </w:p>
    <w:p w14:paraId="4820DF8D" w14:textId="4B186C76" w:rsidR="000B5FBA" w:rsidRPr="00460746" w:rsidRDefault="000B5FBA" w:rsidP="000B5FBA">
      <w:pPr>
        <w:pStyle w:val="Heading4"/>
        <w:rPr>
          <w:i w:val="0"/>
        </w:rPr>
      </w:pPr>
      <w:r>
        <w:rPr>
          <w:i w:val="0"/>
        </w:rPr>
        <w:t>1</w:t>
      </w:r>
      <w:r>
        <w:rPr>
          <w:i w:val="0"/>
        </w:rPr>
        <w:t>1</w:t>
      </w:r>
      <w:r w:rsidRPr="00460746">
        <w:rPr>
          <w:i w:val="0"/>
        </w:rPr>
        <w:t xml:space="preserve">). </w:t>
      </w:r>
      <w:r>
        <w:rPr>
          <w:i w:val="0"/>
        </w:rPr>
        <w:t>“</w:t>
      </w:r>
      <w:r>
        <w:rPr>
          <w:i w:val="0"/>
        </w:rPr>
        <w:t>Double</w:t>
      </w:r>
      <w:r>
        <w:rPr>
          <w:i w:val="0"/>
        </w:rPr>
        <w:t xml:space="preserve"> Blend” rule.</w:t>
      </w:r>
    </w:p>
    <w:p w14:paraId="469B6E2F" w14:textId="4047CB3A" w:rsidR="000B5FBA" w:rsidRDefault="000B5FBA" w:rsidP="000B5FBA">
      <w:r>
        <w:t xml:space="preserve">If </w:t>
      </w:r>
      <w:proofErr w:type="gramStart"/>
      <w:r>
        <w:t>blended(</w:t>
      </w:r>
      <w:proofErr w:type="gramEnd"/>
      <w:r>
        <w:t xml:space="preserve">image B and C) and blended(image A and C) obey “Identical” rule, and </w:t>
      </w:r>
      <w:r>
        <w:t xml:space="preserve">blended(image </w:t>
      </w:r>
      <w:r>
        <w:t>E</w:t>
      </w:r>
      <w:r>
        <w:t xml:space="preserve"> and </w:t>
      </w:r>
      <w:r>
        <w:t>F</w:t>
      </w:r>
      <w:r>
        <w:t xml:space="preserve">) </w:t>
      </w:r>
      <w:r>
        <w:t>and</w:t>
      </w:r>
      <w:r>
        <w:t xml:space="preserve"> blended(image </w:t>
      </w:r>
      <w:r>
        <w:t>D</w:t>
      </w:r>
      <w:r>
        <w:t xml:space="preserve"> and </w:t>
      </w:r>
      <w:r>
        <w:t>F</w:t>
      </w:r>
      <w:r>
        <w:t>)</w:t>
      </w:r>
      <w:r>
        <w:t xml:space="preserve"> </w:t>
      </w:r>
      <w:r>
        <w:t>obey “Identical” rule</w:t>
      </w:r>
      <w:r>
        <w:t xml:space="preserve"> , </w:t>
      </w:r>
      <w:r>
        <w:t>the AI agent will believe the problem could be solved by “</w:t>
      </w:r>
      <w:r>
        <w:t>Double</w:t>
      </w:r>
      <w:r>
        <w:t xml:space="preserve"> Blend” rule.</w:t>
      </w:r>
      <w:r>
        <w:t xml:space="preserve"> It means the </w:t>
      </w:r>
      <w:proofErr w:type="gramStart"/>
      <w:r>
        <w:t>blended(</w:t>
      </w:r>
      <w:proofErr w:type="gramEnd"/>
      <w:r>
        <w:t xml:space="preserve">image </w:t>
      </w:r>
      <w:r>
        <w:t>H</w:t>
      </w:r>
      <w:r>
        <w:t xml:space="preserve"> and </w:t>
      </w:r>
      <w:r>
        <w:t>answer</w:t>
      </w:r>
      <w:r>
        <w:t xml:space="preserve">) is as same as blended(image </w:t>
      </w:r>
      <w:r>
        <w:t>G</w:t>
      </w:r>
      <w:r>
        <w:t xml:space="preserve"> and </w:t>
      </w:r>
      <w:r>
        <w:t>answer</w:t>
      </w:r>
      <w:r>
        <w:t>) (</w:t>
      </w:r>
      <w:r w:rsidRPr="00AD656A">
        <w:rPr>
          <w:u w:val="single"/>
        </w:rPr>
        <w:t>pixel difference percentage</w:t>
      </w:r>
      <w:r>
        <w:t xml:space="preserve"> &lt;= 1%)</w:t>
      </w:r>
      <w:r>
        <w:t>.</w:t>
      </w:r>
    </w:p>
    <w:p w14:paraId="33D41621" w14:textId="63FC38B2" w:rsidR="000B5FBA" w:rsidRPr="00460746" w:rsidRDefault="000B5FBA" w:rsidP="000B5FBA">
      <w:pPr>
        <w:pStyle w:val="Heading4"/>
        <w:rPr>
          <w:i w:val="0"/>
        </w:rPr>
      </w:pPr>
      <w:r>
        <w:rPr>
          <w:i w:val="0"/>
        </w:rPr>
        <w:t>1</w:t>
      </w:r>
      <w:r>
        <w:rPr>
          <w:i w:val="0"/>
        </w:rPr>
        <w:t>2</w:t>
      </w:r>
      <w:r w:rsidRPr="00460746">
        <w:rPr>
          <w:i w:val="0"/>
        </w:rPr>
        <w:t xml:space="preserve">). </w:t>
      </w:r>
      <w:r>
        <w:rPr>
          <w:i w:val="0"/>
        </w:rPr>
        <w:t>“Flip Shi</w:t>
      </w:r>
      <w:r>
        <w:rPr>
          <w:i w:val="0"/>
        </w:rPr>
        <w:t>ft Blend</w:t>
      </w:r>
      <w:r>
        <w:rPr>
          <w:i w:val="0"/>
        </w:rPr>
        <w:t>” rule.</w:t>
      </w:r>
    </w:p>
    <w:p w14:paraId="6A61D0DE" w14:textId="2EBEC619" w:rsidR="000B5FBA" w:rsidRDefault="000B5FBA" w:rsidP="000B5FBA">
      <w:r>
        <w:t xml:space="preserve">If </w:t>
      </w:r>
      <w:r>
        <w:t>flip-shift-</w:t>
      </w:r>
      <w:proofErr w:type="gramStart"/>
      <w:r>
        <w:t>blended</w:t>
      </w:r>
      <w:r>
        <w:t>(</w:t>
      </w:r>
      <w:proofErr w:type="gramEnd"/>
      <w:r>
        <w:t xml:space="preserve">image </w:t>
      </w:r>
      <w:r>
        <w:t>B</w:t>
      </w:r>
      <w:r>
        <w:t xml:space="preserve"> and </w:t>
      </w:r>
      <w:r>
        <w:t>C</w:t>
      </w:r>
      <w:r>
        <w:t xml:space="preserve">) and image </w:t>
      </w:r>
      <w:r>
        <w:t>A</w:t>
      </w:r>
      <w:r>
        <w:t xml:space="preserve"> obey “Identical” rule,  and</w:t>
      </w:r>
      <w:r>
        <w:t xml:space="preserve"> flip-shift-blended</w:t>
      </w:r>
      <w:r>
        <w:t xml:space="preserve">(image </w:t>
      </w:r>
      <w:r>
        <w:t>E</w:t>
      </w:r>
      <w:r>
        <w:t xml:space="preserve"> and </w:t>
      </w:r>
      <w:r>
        <w:t>F</w:t>
      </w:r>
      <w:r>
        <w:t xml:space="preserve">) and image </w:t>
      </w:r>
      <w:r>
        <w:t>D</w:t>
      </w:r>
      <w:r>
        <w:t xml:space="preserve"> obey “Identical” rule, the AI agent will believe the problem could be solved by “</w:t>
      </w:r>
      <w:r>
        <w:t>Flip Shift Blend</w:t>
      </w:r>
      <w:r>
        <w:t>” rule. It means the</w:t>
      </w:r>
      <w:r>
        <w:t xml:space="preserve"> </w:t>
      </w:r>
      <w:r>
        <w:t>flip-shift-blended</w:t>
      </w:r>
      <w:r>
        <w:t xml:space="preserve"> </w:t>
      </w:r>
      <w:r>
        <w:t xml:space="preserve">(image </w:t>
      </w:r>
      <w:r>
        <w:t>H</w:t>
      </w:r>
      <w:r>
        <w:t xml:space="preserve"> and </w:t>
      </w:r>
      <w:r>
        <w:t>answer</w:t>
      </w:r>
      <w:r>
        <w:t xml:space="preserve">) is as same as </w:t>
      </w:r>
      <w:r>
        <w:t>image G</w:t>
      </w:r>
      <w:r>
        <w:t xml:space="preserve"> (</w:t>
      </w:r>
      <w:r w:rsidRPr="00AD656A">
        <w:rPr>
          <w:u w:val="single"/>
        </w:rPr>
        <w:t>pixel difference percentage</w:t>
      </w:r>
      <w:r>
        <w:t xml:space="preserve"> &lt;= 1%).</w:t>
      </w:r>
    </w:p>
    <w:p w14:paraId="6FDAB163" w14:textId="77777777" w:rsidR="000B5FBA" w:rsidRDefault="000B5FBA" w:rsidP="000B5FBA"/>
    <w:p w14:paraId="1DAAFE2D" w14:textId="3EE3BD26" w:rsidR="000B5FBA" w:rsidRPr="00460746" w:rsidRDefault="000B5FBA" w:rsidP="000B5FBA">
      <w:pPr>
        <w:pStyle w:val="Heading4"/>
        <w:rPr>
          <w:i w:val="0"/>
        </w:rPr>
      </w:pPr>
      <w:r>
        <w:rPr>
          <w:i w:val="0"/>
        </w:rPr>
        <w:lastRenderedPageBreak/>
        <w:t>1</w:t>
      </w:r>
      <w:r>
        <w:rPr>
          <w:i w:val="0"/>
        </w:rPr>
        <w:t>3</w:t>
      </w:r>
      <w:r w:rsidRPr="00460746">
        <w:rPr>
          <w:i w:val="0"/>
        </w:rPr>
        <w:t xml:space="preserve">). </w:t>
      </w:r>
      <w:r>
        <w:rPr>
          <w:i w:val="0"/>
        </w:rPr>
        <w:t>“</w:t>
      </w:r>
      <w:r>
        <w:rPr>
          <w:i w:val="0"/>
        </w:rPr>
        <w:t>XOR</w:t>
      </w:r>
      <w:r>
        <w:rPr>
          <w:i w:val="0"/>
        </w:rPr>
        <w:t>” rule.</w:t>
      </w:r>
    </w:p>
    <w:p w14:paraId="31EB07E8" w14:textId="67C28412" w:rsidR="000B5FBA" w:rsidRDefault="000B5FBA" w:rsidP="000B5FBA">
      <w:r>
        <w:t xml:space="preserve">If </w:t>
      </w:r>
      <w:proofErr w:type="gramStart"/>
      <w:r>
        <w:t>XOR</w:t>
      </w:r>
      <w:r>
        <w:t>(</w:t>
      </w:r>
      <w:proofErr w:type="gramEnd"/>
      <w:r>
        <w:t xml:space="preserve">image </w:t>
      </w:r>
      <w:r>
        <w:t>A</w:t>
      </w:r>
      <w:r>
        <w:t xml:space="preserve"> and </w:t>
      </w:r>
      <w:r>
        <w:t>B</w:t>
      </w:r>
      <w:r>
        <w:t xml:space="preserve">) and </w:t>
      </w:r>
      <w:r>
        <w:t>image</w:t>
      </w:r>
      <w:r>
        <w:t xml:space="preserve"> C obey “Identical” rule, </w:t>
      </w:r>
      <w:r>
        <w:t xml:space="preserve"> and </w:t>
      </w:r>
      <w:r>
        <w:t xml:space="preserve">XOR(image </w:t>
      </w:r>
      <w:r>
        <w:t>D</w:t>
      </w:r>
      <w:r>
        <w:t xml:space="preserve"> and </w:t>
      </w:r>
      <w:r>
        <w:t>E</w:t>
      </w:r>
      <w:r>
        <w:t>) and image</w:t>
      </w:r>
      <w:r>
        <w:t xml:space="preserve"> F</w:t>
      </w:r>
      <w:r>
        <w:t xml:space="preserve"> obey “Identical” rule, the AI agent will believe the problem could be solved by “</w:t>
      </w:r>
      <w:r>
        <w:t>XOR</w:t>
      </w:r>
      <w:r>
        <w:t xml:space="preserve">” rule. It means the </w:t>
      </w:r>
      <w:proofErr w:type="gramStart"/>
      <w:r>
        <w:t>XOR</w:t>
      </w:r>
      <w:r>
        <w:t>(</w:t>
      </w:r>
      <w:proofErr w:type="gramEnd"/>
      <w:r>
        <w:t xml:space="preserve">image </w:t>
      </w:r>
      <w:r>
        <w:t>G</w:t>
      </w:r>
      <w:r>
        <w:t xml:space="preserve"> and </w:t>
      </w:r>
      <w:r>
        <w:t>H</w:t>
      </w:r>
      <w:r>
        <w:t xml:space="preserve">) is as same as </w:t>
      </w:r>
      <w:r>
        <w:t>answer</w:t>
      </w:r>
      <w:r>
        <w:t xml:space="preserve"> (</w:t>
      </w:r>
      <w:r w:rsidRPr="00AD656A">
        <w:rPr>
          <w:u w:val="single"/>
        </w:rPr>
        <w:t>pixel difference percentage</w:t>
      </w:r>
      <w:r>
        <w:t xml:space="preserve"> &lt;= 1%).</w:t>
      </w:r>
    </w:p>
    <w:p w14:paraId="200A6993" w14:textId="77777777" w:rsidR="00662B3C" w:rsidRDefault="00662B3C" w:rsidP="000B5FBA"/>
    <w:p w14:paraId="1BDE1CAB" w14:textId="32FE96FA" w:rsidR="00B73ACE" w:rsidRPr="00D00F15" w:rsidRDefault="00B73ACE" w:rsidP="00B73ACE">
      <w:pPr>
        <w:pStyle w:val="Heading1"/>
      </w:pPr>
      <w:r w:rsidRPr="00D00F15">
        <w:t>Section II</w:t>
      </w:r>
      <w:r>
        <w:t>I</w:t>
      </w:r>
    </w:p>
    <w:p w14:paraId="5F030FAF" w14:textId="77777777" w:rsidR="00B46CE6" w:rsidRPr="00D00F15" w:rsidRDefault="006B7946"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How many problems does it answer correctly?</w:t>
      </w:r>
    </w:p>
    <w:p w14:paraId="137D9E65" w14:textId="3610844E" w:rsidR="006B7946" w:rsidRPr="00D00F15" w:rsidRDefault="00216658" w:rsidP="008F207F">
      <w:pPr>
        <w:pStyle w:val="NormalWeb"/>
        <w:spacing w:before="0" w:beforeAutospacing="0" w:after="120" w:afterAutospacing="0"/>
        <w:rPr>
          <w:rStyle w:val="CaptionTextChar"/>
          <w:sz w:val="24"/>
          <w:szCs w:val="24"/>
        </w:rPr>
      </w:pPr>
      <w:r w:rsidRPr="00D00F15">
        <w:rPr>
          <w:rStyle w:val="CaptionTextChar"/>
          <w:sz w:val="24"/>
          <w:szCs w:val="24"/>
        </w:rPr>
        <w:t>The following table</w:t>
      </w:r>
      <w:r w:rsidR="000B5FBA">
        <w:rPr>
          <w:rStyle w:val="CaptionTextChar"/>
          <w:sz w:val="24"/>
          <w:szCs w:val="24"/>
        </w:rPr>
        <w:t>s</w:t>
      </w:r>
      <w:r w:rsidRPr="00D00F15">
        <w:rPr>
          <w:rStyle w:val="CaptionTextChar"/>
          <w:sz w:val="24"/>
          <w:szCs w:val="24"/>
        </w:rPr>
        <w:t xml:space="preserve"> summarize the accuracy of the</w:t>
      </w:r>
      <w:r w:rsidR="006D4512">
        <w:rPr>
          <w:rStyle w:val="CaptionTextChar"/>
          <w:sz w:val="24"/>
          <w:szCs w:val="24"/>
        </w:rPr>
        <w:t xml:space="preserve"> final</w:t>
      </w:r>
      <w:r w:rsidRPr="00D00F15">
        <w:rPr>
          <w:rStyle w:val="CaptionTextChar"/>
          <w:sz w:val="24"/>
          <w:szCs w:val="24"/>
        </w:rPr>
        <w:t xml:space="preserve"> AI agent.</w:t>
      </w:r>
    </w:p>
    <w:p w14:paraId="553238CB" w14:textId="70E1B4D6" w:rsidR="00216658" w:rsidRPr="00D00F15" w:rsidRDefault="00216658" w:rsidP="008F207F">
      <w:pPr>
        <w:pStyle w:val="CaptionText"/>
      </w:pPr>
      <w:r w:rsidRPr="00D00F15">
        <w:rPr>
          <w:b/>
        </w:rPr>
        <w:t>Table 1.</w:t>
      </w:r>
      <w:r w:rsidRPr="00D00F15">
        <w:t xml:space="preserve"> The accuracy of the final AI agent for Problem Set </w:t>
      </w:r>
      <w:r w:rsidR="000B5FBA">
        <w:t>D</w:t>
      </w:r>
      <w:r w:rsidRPr="00D00F15">
        <w:t>.</w:t>
      </w:r>
    </w:p>
    <w:tbl>
      <w:tblPr>
        <w:tblStyle w:val="TableGrid"/>
        <w:tblW w:w="0" w:type="auto"/>
        <w:tblLook w:val="04A0" w:firstRow="1" w:lastRow="0" w:firstColumn="1" w:lastColumn="0" w:noHBand="0" w:noVBand="1"/>
      </w:tblPr>
      <w:tblGrid>
        <w:gridCol w:w="1977"/>
        <w:gridCol w:w="1977"/>
        <w:gridCol w:w="1978"/>
        <w:gridCol w:w="1978"/>
      </w:tblGrid>
      <w:tr w:rsidR="00216658" w:rsidRPr="00D00F15" w14:paraId="3ABFF252" w14:textId="77777777" w:rsidTr="00216658">
        <w:trPr>
          <w:trHeight w:val="494"/>
        </w:trPr>
        <w:tc>
          <w:tcPr>
            <w:tcW w:w="1977" w:type="dxa"/>
            <w:vAlign w:val="center"/>
          </w:tcPr>
          <w:p w14:paraId="02B9B51E" w14:textId="77777777" w:rsidR="00216658" w:rsidRPr="00D00F15" w:rsidRDefault="00216658" w:rsidP="00A03808">
            <w:pPr>
              <w:pStyle w:val="CaptionText"/>
              <w:rPr>
                <w:b/>
                <w:sz w:val="24"/>
                <w:szCs w:val="24"/>
              </w:rPr>
            </w:pPr>
            <w:r w:rsidRPr="00D00F15">
              <w:rPr>
                <w:b/>
                <w:sz w:val="24"/>
                <w:szCs w:val="24"/>
              </w:rPr>
              <w:t>Problem Type</w:t>
            </w:r>
          </w:p>
        </w:tc>
        <w:tc>
          <w:tcPr>
            <w:tcW w:w="1977" w:type="dxa"/>
            <w:vAlign w:val="center"/>
          </w:tcPr>
          <w:p w14:paraId="2965EC8F" w14:textId="77777777" w:rsidR="00216658" w:rsidRPr="00D00F15" w:rsidRDefault="00216658" w:rsidP="00A03808">
            <w:pPr>
              <w:pStyle w:val="CaptionText"/>
              <w:rPr>
                <w:b/>
                <w:sz w:val="24"/>
                <w:szCs w:val="24"/>
              </w:rPr>
            </w:pPr>
            <w:r w:rsidRPr="00D00F15">
              <w:rPr>
                <w:b/>
                <w:sz w:val="24"/>
                <w:szCs w:val="24"/>
              </w:rPr>
              <w:t>Correct</w:t>
            </w:r>
          </w:p>
        </w:tc>
        <w:tc>
          <w:tcPr>
            <w:tcW w:w="1978" w:type="dxa"/>
            <w:vAlign w:val="center"/>
          </w:tcPr>
          <w:p w14:paraId="4630E751" w14:textId="77777777" w:rsidR="00216658" w:rsidRPr="00D00F15" w:rsidRDefault="00216658" w:rsidP="00A03808">
            <w:pPr>
              <w:pStyle w:val="CaptionText"/>
              <w:rPr>
                <w:b/>
                <w:sz w:val="24"/>
                <w:szCs w:val="24"/>
              </w:rPr>
            </w:pPr>
            <w:r w:rsidRPr="00D00F15">
              <w:rPr>
                <w:b/>
                <w:sz w:val="24"/>
                <w:szCs w:val="24"/>
              </w:rPr>
              <w:t>Skipped</w:t>
            </w:r>
          </w:p>
        </w:tc>
        <w:tc>
          <w:tcPr>
            <w:tcW w:w="1978" w:type="dxa"/>
            <w:vAlign w:val="center"/>
          </w:tcPr>
          <w:p w14:paraId="5D26F633" w14:textId="77777777" w:rsidR="00216658" w:rsidRPr="00D00F15" w:rsidRDefault="00216658" w:rsidP="00A03808">
            <w:pPr>
              <w:pStyle w:val="CaptionText"/>
              <w:rPr>
                <w:b/>
                <w:sz w:val="24"/>
                <w:szCs w:val="24"/>
              </w:rPr>
            </w:pPr>
            <w:r w:rsidRPr="00D00F15">
              <w:rPr>
                <w:b/>
                <w:sz w:val="24"/>
                <w:szCs w:val="24"/>
              </w:rPr>
              <w:t>Incorrect</w:t>
            </w:r>
          </w:p>
        </w:tc>
      </w:tr>
      <w:tr w:rsidR="00216658" w:rsidRPr="00D00F15" w14:paraId="064B6766" w14:textId="77777777" w:rsidTr="00216658">
        <w:tc>
          <w:tcPr>
            <w:tcW w:w="1977" w:type="dxa"/>
            <w:vAlign w:val="center"/>
          </w:tcPr>
          <w:p w14:paraId="70C00DED" w14:textId="77777777" w:rsidR="00216658" w:rsidRPr="00D00F15" w:rsidRDefault="00216658" w:rsidP="00A03808">
            <w:pPr>
              <w:pStyle w:val="CaptionText"/>
              <w:rPr>
                <w:sz w:val="24"/>
                <w:szCs w:val="24"/>
              </w:rPr>
            </w:pPr>
            <w:r w:rsidRPr="00D00F15">
              <w:rPr>
                <w:sz w:val="24"/>
                <w:szCs w:val="24"/>
              </w:rPr>
              <w:t>Basic</w:t>
            </w:r>
          </w:p>
        </w:tc>
        <w:tc>
          <w:tcPr>
            <w:tcW w:w="1977" w:type="dxa"/>
            <w:vAlign w:val="center"/>
          </w:tcPr>
          <w:p w14:paraId="12E32AA5" w14:textId="21FB0C4F" w:rsidR="00216658" w:rsidRPr="00D00F15" w:rsidRDefault="00216658" w:rsidP="00A03808">
            <w:pPr>
              <w:pStyle w:val="CaptionText"/>
              <w:rPr>
                <w:sz w:val="24"/>
                <w:szCs w:val="24"/>
              </w:rPr>
            </w:pPr>
            <w:r w:rsidRPr="00D00F15">
              <w:rPr>
                <w:sz w:val="24"/>
                <w:szCs w:val="24"/>
              </w:rPr>
              <w:t>1</w:t>
            </w:r>
            <w:r w:rsidR="000E0381">
              <w:rPr>
                <w:sz w:val="24"/>
                <w:szCs w:val="24"/>
              </w:rPr>
              <w:t>2</w:t>
            </w:r>
          </w:p>
        </w:tc>
        <w:tc>
          <w:tcPr>
            <w:tcW w:w="1978" w:type="dxa"/>
            <w:vAlign w:val="center"/>
          </w:tcPr>
          <w:p w14:paraId="2FE7C4FF" w14:textId="1312EB45" w:rsidR="00216658" w:rsidRPr="00D00F15" w:rsidRDefault="000E0381" w:rsidP="00A03808">
            <w:pPr>
              <w:pStyle w:val="CaptionText"/>
              <w:rPr>
                <w:sz w:val="24"/>
                <w:szCs w:val="24"/>
              </w:rPr>
            </w:pPr>
            <w:r>
              <w:rPr>
                <w:sz w:val="24"/>
                <w:szCs w:val="24"/>
              </w:rPr>
              <w:t>0</w:t>
            </w:r>
          </w:p>
        </w:tc>
        <w:tc>
          <w:tcPr>
            <w:tcW w:w="1978" w:type="dxa"/>
            <w:vAlign w:val="center"/>
          </w:tcPr>
          <w:p w14:paraId="697D484B" w14:textId="77777777" w:rsidR="00216658" w:rsidRPr="00D00F15" w:rsidRDefault="00216658" w:rsidP="00A03808">
            <w:pPr>
              <w:pStyle w:val="CaptionText"/>
              <w:rPr>
                <w:sz w:val="24"/>
                <w:szCs w:val="24"/>
              </w:rPr>
            </w:pPr>
            <w:r w:rsidRPr="00D00F15">
              <w:rPr>
                <w:sz w:val="24"/>
                <w:szCs w:val="24"/>
              </w:rPr>
              <w:t>0</w:t>
            </w:r>
          </w:p>
        </w:tc>
      </w:tr>
      <w:tr w:rsidR="00216658" w:rsidRPr="00D00F15" w14:paraId="1136200A" w14:textId="77777777" w:rsidTr="00216658">
        <w:tc>
          <w:tcPr>
            <w:tcW w:w="1977" w:type="dxa"/>
            <w:vAlign w:val="center"/>
          </w:tcPr>
          <w:p w14:paraId="15CA7B17" w14:textId="77777777" w:rsidR="00216658" w:rsidRPr="00D00F15" w:rsidRDefault="00216658" w:rsidP="00A03808">
            <w:pPr>
              <w:pStyle w:val="CaptionText"/>
              <w:rPr>
                <w:sz w:val="24"/>
                <w:szCs w:val="24"/>
              </w:rPr>
            </w:pPr>
            <w:r w:rsidRPr="00D00F15">
              <w:rPr>
                <w:sz w:val="24"/>
                <w:szCs w:val="24"/>
              </w:rPr>
              <w:t>Test</w:t>
            </w:r>
          </w:p>
        </w:tc>
        <w:tc>
          <w:tcPr>
            <w:tcW w:w="1977" w:type="dxa"/>
            <w:vAlign w:val="center"/>
          </w:tcPr>
          <w:p w14:paraId="13E0DC54" w14:textId="58A93F57" w:rsidR="00216658" w:rsidRPr="00D00F15" w:rsidRDefault="00A54CB7" w:rsidP="00A03808">
            <w:pPr>
              <w:pStyle w:val="CaptionText"/>
              <w:rPr>
                <w:sz w:val="24"/>
                <w:szCs w:val="24"/>
              </w:rPr>
            </w:pPr>
            <w:r>
              <w:rPr>
                <w:sz w:val="24"/>
                <w:szCs w:val="24"/>
              </w:rPr>
              <w:t>8</w:t>
            </w:r>
          </w:p>
        </w:tc>
        <w:tc>
          <w:tcPr>
            <w:tcW w:w="1978" w:type="dxa"/>
            <w:vAlign w:val="center"/>
          </w:tcPr>
          <w:p w14:paraId="3471341F" w14:textId="60BEA57E" w:rsidR="00216658" w:rsidRPr="00D00F15" w:rsidRDefault="00A54CB7" w:rsidP="00A03808">
            <w:pPr>
              <w:pStyle w:val="CaptionText"/>
              <w:rPr>
                <w:sz w:val="24"/>
                <w:szCs w:val="24"/>
              </w:rPr>
            </w:pPr>
            <w:r>
              <w:rPr>
                <w:sz w:val="24"/>
                <w:szCs w:val="24"/>
              </w:rPr>
              <w:t>0</w:t>
            </w:r>
          </w:p>
        </w:tc>
        <w:tc>
          <w:tcPr>
            <w:tcW w:w="1978" w:type="dxa"/>
            <w:vAlign w:val="center"/>
          </w:tcPr>
          <w:p w14:paraId="75E9462D" w14:textId="7E94362F" w:rsidR="00216658" w:rsidRPr="00D00F15" w:rsidRDefault="00A54CB7" w:rsidP="00A03808">
            <w:pPr>
              <w:pStyle w:val="CaptionText"/>
              <w:rPr>
                <w:sz w:val="24"/>
                <w:szCs w:val="24"/>
              </w:rPr>
            </w:pPr>
            <w:r>
              <w:rPr>
                <w:sz w:val="24"/>
                <w:szCs w:val="24"/>
              </w:rPr>
              <w:t>4</w:t>
            </w:r>
          </w:p>
        </w:tc>
      </w:tr>
      <w:tr w:rsidR="00216658" w:rsidRPr="00D00F15" w14:paraId="6F5B1A29" w14:textId="77777777" w:rsidTr="00216658">
        <w:tc>
          <w:tcPr>
            <w:tcW w:w="1977" w:type="dxa"/>
            <w:vAlign w:val="center"/>
          </w:tcPr>
          <w:p w14:paraId="6477E47D" w14:textId="77777777" w:rsidR="00216658" w:rsidRPr="00D00F15" w:rsidRDefault="00216658" w:rsidP="00A03808">
            <w:pPr>
              <w:pStyle w:val="CaptionText"/>
              <w:rPr>
                <w:sz w:val="24"/>
                <w:szCs w:val="24"/>
              </w:rPr>
            </w:pPr>
            <w:r w:rsidRPr="00D00F15">
              <w:rPr>
                <w:sz w:val="24"/>
                <w:szCs w:val="24"/>
              </w:rPr>
              <w:t>Challenge</w:t>
            </w:r>
          </w:p>
        </w:tc>
        <w:tc>
          <w:tcPr>
            <w:tcW w:w="1977" w:type="dxa"/>
            <w:vAlign w:val="center"/>
          </w:tcPr>
          <w:p w14:paraId="66858CD7" w14:textId="3C2C4026" w:rsidR="00216658" w:rsidRPr="00D00F15" w:rsidRDefault="00A54CB7" w:rsidP="00A03808">
            <w:pPr>
              <w:pStyle w:val="CaptionText"/>
              <w:rPr>
                <w:sz w:val="24"/>
                <w:szCs w:val="24"/>
              </w:rPr>
            </w:pPr>
            <w:r>
              <w:rPr>
                <w:sz w:val="24"/>
                <w:szCs w:val="24"/>
              </w:rPr>
              <w:t>2</w:t>
            </w:r>
          </w:p>
        </w:tc>
        <w:tc>
          <w:tcPr>
            <w:tcW w:w="1978" w:type="dxa"/>
            <w:vAlign w:val="center"/>
          </w:tcPr>
          <w:p w14:paraId="2C78F07E" w14:textId="5C2BE2FB" w:rsidR="00216658" w:rsidRPr="00D00F15" w:rsidRDefault="00A54CB7" w:rsidP="00A03808">
            <w:pPr>
              <w:pStyle w:val="CaptionText"/>
              <w:rPr>
                <w:sz w:val="24"/>
                <w:szCs w:val="24"/>
              </w:rPr>
            </w:pPr>
            <w:r>
              <w:rPr>
                <w:sz w:val="24"/>
                <w:szCs w:val="24"/>
              </w:rPr>
              <w:t>0</w:t>
            </w:r>
          </w:p>
        </w:tc>
        <w:tc>
          <w:tcPr>
            <w:tcW w:w="1978" w:type="dxa"/>
            <w:vAlign w:val="center"/>
          </w:tcPr>
          <w:p w14:paraId="36AEEA31" w14:textId="2AD0962D" w:rsidR="00216658" w:rsidRPr="00D00F15" w:rsidRDefault="00A54CB7" w:rsidP="00A03808">
            <w:pPr>
              <w:pStyle w:val="CaptionText"/>
              <w:rPr>
                <w:sz w:val="24"/>
                <w:szCs w:val="24"/>
              </w:rPr>
            </w:pPr>
            <w:r>
              <w:rPr>
                <w:sz w:val="24"/>
                <w:szCs w:val="24"/>
              </w:rPr>
              <w:t>10</w:t>
            </w:r>
          </w:p>
        </w:tc>
      </w:tr>
      <w:tr w:rsidR="00216658" w:rsidRPr="00D00F15" w14:paraId="0AF6F80D" w14:textId="77777777" w:rsidTr="00216658">
        <w:tc>
          <w:tcPr>
            <w:tcW w:w="1977" w:type="dxa"/>
            <w:vAlign w:val="center"/>
          </w:tcPr>
          <w:p w14:paraId="15079839" w14:textId="77777777" w:rsidR="00216658" w:rsidRPr="00D00F15" w:rsidRDefault="00216658" w:rsidP="00A03808">
            <w:pPr>
              <w:pStyle w:val="CaptionText"/>
              <w:rPr>
                <w:sz w:val="24"/>
                <w:szCs w:val="24"/>
              </w:rPr>
            </w:pPr>
            <w:r w:rsidRPr="00D00F15">
              <w:rPr>
                <w:sz w:val="24"/>
                <w:szCs w:val="24"/>
              </w:rPr>
              <w:t>Ravens</w:t>
            </w:r>
          </w:p>
        </w:tc>
        <w:tc>
          <w:tcPr>
            <w:tcW w:w="1977" w:type="dxa"/>
            <w:vAlign w:val="center"/>
          </w:tcPr>
          <w:p w14:paraId="5F6789F6" w14:textId="5FFB4478" w:rsidR="00216658" w:rsidRPr="00D00F15" w:rsidRDefault="00A54CB7" w:rsidP="00A03808">
            <w:pPr>
              <w:pStyle w:val="CaptionText"/>
              <w:rPr>
                <w:sz w:val="24"/>
                <w:szCs w:val="24"/>
              </w:rPr>
            </w:pPr>
            <w:r>
              <w:rPr>
                <w:sz w:val="24"/>
                <w:szCs w:val="24"/>
              </w:rPr>
              <w:t>4</w:t>
            </w:r>
          </w:p>
        </w:tc>
        <w:tc>
          <w:tcPr>
            <w:tcW w:w="1978" w:type="dxa"/>
            <w:vAlign w:val="center"/>
          </w:tcPr>
          <w:p w14:paraId="2224989B" w14:textId="26E90544" w:rsidR="00216658" w:rsidRPr="00D00F15" w:rsidRDefault="00A54CB7" w:rsidP="00A03808">
            <w:pPr>
              <w:pStyle w:val="CaptionText"/>
              <w:rPr>
                <w:sz w:val="24"/>
                <w:szCs w:val="24"/>
              </w:rPr>
            </w:pPr>
            <w:r>
              <w:rPr>
                <w:sz w:val="24"/>
                <w:szCs w:val="24"/>
              </w:rPr>
              <w:t>0</w:t>
            </w:r>
          </w:p>
        </w:tc>
        <w:tc>
          <w:tcPr>
            <w:tcW w:w="1978" w:type="dxa"/>
            <w:vAlign w:val="center"/>
          </w:tcPr>
          <w:p w14:paraId="70FF3DE9" w14:textId="2EBEF3E0" w:rsidR="00216658" w:rsidRPr="00D00F15" w:rsidRDefault="00A54CB7" w:rsidP="00A03808">
            <w:pPr>
              <w:pStyle w:val="CaptionText"/>
              <w:rPr>
                <w:sz w:val="24"/>
                <w:szCs w:val="24"/>
              </w:rPr>
            </w:pPr>
            <w:r>
              <w:rPr>
                <w:sz w:val="24"/>
                <w:szCs w:val="24"/>
              </w:rPr>
              <w:t>8</w:t>
            </w:r>
          </w:p>
        </w:tc>
      </w:tr>
    </w:tbl>
    <w:p w14:paraId="7041FF41" w14:textId="77777777" w:rsidR="000B5FBA" w:rsidRDefault="000B5FBA" w:rsidP="000B5FBA">
      <w:pPr>
        <w:pStyle w:val="CaptionText"/>
        <w:rPr>
          <w:b/>
        </w:rPr>
      </w:pPr>
    </w:p>
    <w:p w14:paraId="63574B08" w14:textId="7D505357" w:rsidR="000B5FBA" w:rsidRPr="00D00F15" w:rsidRDefault="000B5FBA" w:rsidP="000B5FBA">
      <w:pPr>
        <w:pStyle w:val="CaptionText"/>
      </w:pPr>
      <w:r w:rsidRPr="00D00F15">
        <w:rPr>
          <w:b/>
        </w:rPr>
        <w:t xml:space="preserve">Table </w:t>
      </w:r>
      <w:r>
        <w:rPr>
          <w:b/>
        </w:rPr>
        <w:t>2</w:t>
      </w:r>
      <w:r w:rsidRPr="00D00F15">
        <w:rPr>
          <w:b/>
        </w:rPr>
        <w:t>.</w:t>
      </w:r>
      <w:r w:rsidRPr="00D00F15">
        <w:t xml:space="preserve"> The accuracy of the final AI agent for Problem Set </w:t>
      </w:r>
      <w:r>
        <w:t>E</w:t>
      </w:r>
      <w:r w:rsidRPr="00D00F15">
        <w:t>.</w:t>
      </w:r>
    </w:p>
    <w:tbl>
      <w:tblPr>
        <w:tblStyle w:val="TableGrid"/>
        <w:tblW w:w="0" w:type="auto"/>
        <w:tblLook w:val="04A0" w:firstRow="1" w:lastRow="0" w:firstColumn="1" w:lastColumn="0" w:noHBand="0" w:noVBand="1"/>
      </w:tblPr>
      <w:tblGrid>
        <w:gridCol w:w="1977"/>
        <w:gridCol w:w="1977"/>
        <w:gridCol w:w="1978"/>
        <w:gridCol w:w="1978"/>
      </w:tblGrid>
      <w:tr w:rsidR="000B5FBA" w:rsidRPr="00D00F15" w14:paraId="5BBD6A1B" w14:textId="77777777" w:rsidTr="004A5BD9">
        <w:trPr>
          <w:trHeight w:val="494"/>
        </w:trPr>
        <w:tc>
          <w:tcPr>
            <w:tcW w:w="1977" w:type="dxa"/>
            <w:vAlign w:val="center"/>
          </w:tcPr>
          <w:p w14:paraId="26E66034" w14:textId="77777777" w:rsidR="000B5FBA" w:rsidRPr="00D00F15" w:rsidRDefault="000B5FBA" w:rsidP="004A5BD9">
            <w:pPr>
              <w:pStyle w:val="CaptionText"/>
              <w:rPr>
                <w:b/>
                <w:sz w:val="24"/>
                <w:szCs w:val="24"/>
              </w:rPr>
            </w:pPr>
            <w:r w:rsidRPr="00D00F15">
              <w:rPr>
                <w:b/>
                <w:sz w:val="24"/>
                <w:szCs w:val="24"/>
              </w:rPr>
              <w:t>Problem Type</w:t>
            </w:r>
          </w:p>
        </w:tc>
        <w:tc>
          <w:tcPr>
            <w:tcW w:w="1977" w:type="dxa"/>
            <w:vAlign w:val="center"/>
          </w:tcPr>
          <w:p w14:paraId="6F056CC0" w14:textId="77777777" w:rsidR="000B5FBA" w:rsidRPr="00D00F15" w:rsidRDefault="000B5FBA" w:rsidP="004A5BD9">
            <w:pPr>
              <w:pStyle w:val="CaptionText"/>
              <w:rPr>
                <w:b/>
                <w:sz w:val="24"/>
                <w:szCs w:val="24"/>
              </w:rPr>
            </w:pPr>
            <w:r w:rsidRPr="00D00F15">
              <w:rPr>
                <w:b/>
                <w:sz w:val="24"/>
                <w:szCs w:val="24"/>
              </w:rPr>
              <w:t>Correct</w:t>
            </w:r>
          </w:p>
        </w:tc>
        <w:tc>
          <w:tcPr>
            <w:tcW w:w="1978" w:type="dxa"/>
            <w:vAlign w:val="center"/>
          </w:tcPr>
          <w:p w14:paraId="3E29F4FD" w14:textId="77777777" w:rsidR="000B5FBA" w:rsidRPr="00D00F15" w:rsidRDefault="000B5FBA" w:rsidP="004A5BD9">
            <w:pPr>
              <w:pStyle w:val="CaptionText"/>
              <w:rPr>
                <w:b/>
                <w:sz w:val="24"/>
                <w:szCs w:val="24"/>
              </w:rPr>
            </w:pPr>
            <w:r w:rsidRPr="00D00F15">
              <w:rPr>
                <w:b/>
                <w:sz w:val="24"/>
                <w:szCs w:val="24"/>
              </w:rPr>
              <w:t>Skipped</w:t>
            </w:r>
          </w:p>
        </w:tc>
        <w:tc>
          <w:tcPr>
            <w:tcW w:w="1978" w:type="dxa"/>
            <w:vAlign w:val="center"/>
          </w:tcPr>
          <w:p w14:paraId="6AA875D5" w14:textId="77777777" w:rsidR="000B5FBA" w:rsidRPr="00D00F15" w:rsidRDefault="000B5FBA" w:rsidP="004A5BD9">
            <w:pPr>
              <w:pStyle w:val="CaptionText"/>
              <w:rPr>
                <w:b/>
                <w:sz w:val="24"/>
                <w:szCs w:val="24"/>
              </w:rPr>
            </w:pPr>
            <w:r w:rsidRPr="00D00F15">
              <w:rPr>
                <w:b/>
                <w:sz w:val="24"/>
                <w:szCs w:val="24"/>
              </w:rPr>
              <w:t>Incorrect</w:t>
            </w:r>
          </w:p>
        </w:tc>
      </w:tr>
      <w:tr w:rsidR="000B5FBA" w:rsidRPr="00D00F15" w14:paraId="349126E8" w14:textId="77777777" w:rsidTr="004A5BD9">
        <w:tc>
          <w:tcPr>
            <w:tcW w:w="1977" w:type="dxa"/>
            <w:vAlign w:val="center"/>
          </w:tcPr>
          <w:p w14:paraId="0C9C8612" w14:textId="77777777" w:rsidR="000B5FBA" w:rsidRPr="00D00F15" w:rsidRDefault="000B5FBA" w:rsidP="004A5BD9">
            <w:pPr>
              <w:pStyle w:val="CaptionText"/>
              <w:rPr>
                <w:sz w:val="24"/>
                <w:szCs w:val="24"/>
              </w:rPr>
            </w:pPr>
            <w:r w:rsidRPr="00D00F15">
              <w:rPr>
                <w:sz w:val="24"/>
                <w:szCs w:val="24"/>
              </w:rPr>
              <w:t>Basic</w:t>
            </w:r>
          </w:p>
        </w:tc>
        <w:tc>
          <w:tcPr>
            <w:tcW w:w="1977" w:type="dxa"/>
            <w:vAlign w:val="center"/>
          </w:tcPr>
          <w:p w14:paraId="6BD02878" w14:textId="61E4B3A1" w:rsidR="000B5FBA" w:rsidRPr="00D00F15" w:rsidRDefault="000B5FBA" w:rsidP="004A5BD9">
            <w:pPr>
              <w:pStyle w:val="CaptionText"/>
              <w:rPr>
                <w:sz w:val="24"/>
                <w:szCs w:val="24"/>
              </w:rPr>
            </w:pPr>
            <w:r w:rsidRPr="00D00F15">
              <w:rPr>
                <w:sz w:val="24"/>
                <w:szCs w:val="24"/>
              </w:rPr>
              <w:t>1</w:t>
            </w:r>
            <w:r w:rsidR="000E0381">
              <w:rPr>
                <w:sz w:val="24"/>
                <w:szCs w:val="24"/>
              </w:rPr>
              <w:t>2</w:t>
            </w:r>
          </w:p>
        </w:tc>
        <w:tc>
          <w:tcPr>
            <w:tcW w:w="1978" w:type="dxa"/>
            <w:vAlign w:val="center"/>
          </w:tcPr>
          <w:p w14:paraId="2BAD6BD2" w14:textId="3779C85C" w:rsidR="000B5FBA" w:rsidRPr="00D00F15" w:rsidRDefault="000E0381" w:rsidP="004A5BD9">
            <w:pPr>
              <w:pStyle w:val="CaptionText"/>
              <w:rPr>
                <w:sz w:val="24"/>
                <w:szCs w:val="24"/>
              </w:rPr>
            </w:pPr>
            <w:r>
              <w:rPr>
                <w:sz w:val="24"/>
                <w:szCs w:val="24"/>
              </w:rPr>
              <w:t>0</w:t>
            </w:r>
          </w:p>
        </w:tc>
        <w:tc>
          <w:tcPr>
            <w:tcW w:w="1978" w:type="dxa"/>
            <w:vAlign w:val="center"/>
          </w:tcPr>
          <w:p w14:paraId="370E243E" w14:textId="77777777" w:rsidR="000B5FBA" w:rsidRPr="00D00F15" w:rsidRDefault="000B5FBA" w:rsidP="004A5BD9">
            <w:pPr>
              <w:pStyle w:val="CaptionText"/>
              <w:rPr>
                <w:sz w:val="24"/>
                <w:szCs w:val="24"/>
              </w:rPr>
            </w:pPr>
            <w:r w:rsidRPr="00D00F15">
              <w:rPr>
                <w:sz w:val="24"/>
                <w:szCs w:val="24"/>
              </w:rPr>
              <w:t>0</w:t>
            </w:r>
          </w:p>
        </w:tc>
      </w:tr>
      <w:tr w:rsidR="000B5FBA" w:rsidRPr="00D00F15" w14:paraId="345489E7" w14:textId="77777777" w:rsidTr="004A5BD9">
        <w:tc>
          <w:tcPr>
            <w:tcW w:w="1977" w:type="dxa"/>
            <w:vAlign w:val="center"/>
          </w:tcPr>
          <w:p w14:paraId="3F8E5797" w14:textId="77777777" w:rsidR="000B5FBA" w:rsidRPr="00D00F15" w:rsidRDefault="000B5FBA" w:rsidP="004A5BD9">
            <w:pPr>
              <w:pStyle w:val="CaptionText"/>
              <w:rPr>
                <w:sz w:val="24"/>
                <w:szCs w:val="24"/>
              </w:rPr>
            </w:pPr>
            <w:r w:rsidRPr="00D00F15">
              <w:rPr>
                <w:sz w:val="24"/>
                <w:szCs w:val="24"/>
              </w:rPr>
              <w:t>Test</w:t>
            </w:r>
          </w:p>
        </w:tc>
        <w:tc>
          <w:tcPr>
            <w:tcW w:w="1977" w:type="dxa"/>
            <w:vAlign w:val="center"/>
          </w:tcPr>
          <w:p w14:paraId="52C3165E" w14:textId="08374B3A" w:rsidR="000B5FBA" w:rsidRPr="00D00F15" w:rsidRDefault="000E0381" w:rsidP="004A5BD9">
            <w:pPr>
              <w:pStyle w:val="CaptionText"/>
              <w:rPr>
                <w:sz w:val="24"/>
                <w:szCs w:val="24"/>
              </w:rPr>
            </w:pPr>
            <w:r>
              <w:rPr>
                <w:sz w:val="24"/>
                <w:szCs w:val="24"/>
              </w:rPr>
              <w:t>8</w:t>
            </w:r>
          </w:p>
        </w:tc>
        <w:tc>
          <w:tcPr>
            <w:tcW w:w="1978" w:type="dxa"/>
            <w:vAlign w:val="center"/>
          </w:tcPr>
          <w:p w14:paraId="213DFE2D" w14:textId="594306A2" w:rsidR="000B5FBA" w:rsidRPr="00D00F15" w:rsidRDefault="000E0381" w:rsidP="004A5BD9">
            <w:pPr>
              <w:pStyle w:val="CaptionText"/>
              <w:rPr>
                <w:sz w:val="24"/>
                <w:szCs w:val="24"/>
              </w:rPr>
            </w:pPr>
            <w:r>
              <w:rPr>
                <w:sz w:val="24"/>
                <w:szCs w:val="24"/>
              </w:rPr>
              <w:t>2</w:t>
            </w:r>
          </w:p>
        </w:tc>
        <w:tc>
          <w:tcPr>
            <w:tcW w:w="1978" w:type="dxa"/>
            <w:vAlign w:val="center"/>
          </w:tcPr>
          <w:p w14:paraId="624CB8A5" w14:textId="08B34879" w:rsidR="000B5FBA" w:rsidRPr="00D00F15" w:rsidRDefault="000E0381" w:rsidP="004A5BD9">
            <w:pPr>
              <w:pStyle w:val="CaptionText"/>
              <w:rPr>
                <w:sz w:val="24"/>
                <w:szCs w:val="24"/>
              </w:rPr>
            </w:pPr>
            <w:r>
              <w:rPr>
                <w:sz w:val="24"/>
                <w:szCs w:val="24"/>
              </w:rPr>
              <w:t>2</w:t>
            </w:r>
          </w:p>
        </w:tc>
      </w:tr>
      <w:tr w:rsidR="000B5FBA" w:rsidRPr="00D00F15" w14:paraId="092FAD8E" w14:textId="77777777" w:rsidTr="004A5BD9">
        <w:tc>
          <w:tcPr>
            <w:tcW w:w="1977" w:type="dxa"/>
            <w:vAlign w:val="center"/>
          </w:tcPr>
          <w:p w14:paraId="2A3B3557" w14:textId="77777777" w:rsidR="000B5FBA" w:rsidRPr="00D00F15" w:rsidRDefault="000B5FBA" w:rsidP="004A5BD9">
            <w:pPr>
              <w:pStyle w:val="CaptionText"/>
              <w:rPr>
                <w:sz w:val="24"/>
                <w:szCs w:val="24"/>
              </w:rPr>
            </w:pPr>
            <w:r w:rsidRPr="00D00F15">
              <w:rPr>
                <w:sz w:val="24"/>
                <w:szCs w:val="24"/>
              </w:rPr>
              <w:t>Challenge</w:t>
            </w:r>
          </w:p>
        </w:tc>
        <w:tc>
          <w:tcPr>
            <w:tcW w:w="1977" w:type="dxa"/>
            <w:vAlign w:val="center"/>
          </w:tcPr>
          <w:p w14:paraId="3C7A1CF4" w14:textId="51FDC3D1" w:rsidR="000B5FBA" w:rsidRPr="00D00F15" w:rsidRDefault="000E0381" w:rsidP="004A5BD9">
            <w:pPr>
              <w:pStyle w:val="CaptionText"/>
              <w:rPr>
                <w:sz w:val="24"/>
                <w:szCs w:val="24"/>
              </w:rPr>
            </w:pPr>
            <w:r>
              <w:rPr>
                <w:sz w:val="24"/>
                <w:szCs w:val="24"/>
              </w:rPr>
              <w:t>2</w:t>
            </w:r>
          </w:p>
        </w:tc>
        <w:tc>
          <w:tcPr>
            <w:tcW w:w="1978" w:type="dxa"/>
            <w:vAlign w:val="center"/>
          </w:tcPr>
          <w:p w14:paraId="33B58805" w14:textId="40FA91C9" w:rsidR="000B5FBA" w:rsidRPr="00D00F15" w:rsidRDefault="000E0381" w:rsidP="004A5BD9">
            <w:pPr>
              <w:pStyle w:val="CaptionText"/>
              <w:rPr>
                <w:sz w:val="24"/>
                <w:szCs w:val="24"/>
              </w:rPr>
            </w:pPr>
            <w:r>
              <w:rPr>
                <w:sz w:val="24"/>
                <w:szCs w:val="24"/>
              </w:rPr>
              <w:t>8</w:t>
            </w:r>
          </w:p>
        </w:tc>
        <w:tc>
          <w:tcPr>
            <w:tcW w:w="1978" w:type="dxa"/>
            <w:vAlign w:val="center"/>
          </w:tcPr>
          <w:p w14:paraId="562FF750" w14:textId="77777777" w:rsidR="000B5FBA" w:rsidRPr="00D00F15" w:rsidRDefault="000B5FBA" w:rsidP="004A5BD9">
            <w:pPr>
              <w:pStyle w:val="CaptionText"/>
              <w:rPr>
                <w:sz w:val="24"/>
                <w:szCs w:val="24"/>
              </w:rPr>
            </w:pPr>
            <w:r>
              <w:rPr>
                <w:sz w:val="24"/>
                <w:szCs w:val="24"/>
              </w:rPr>
              <w:t>2</w:t>
            </w:r>
          </w:p>
        </w:tc>
      </w:tr>
      <w:tr w:rsidR="000B5FBA" w:rsidRPr="00D00F15" w14:paraId="7AF6FC34" w14:textId="77777777" w:rsidTr="004A5BD9">
        <w:tc>
          <w:tcPr>
            <w:tcW w:w="1977" w:type="dxa"/>
            <w:vAlign w:val="center"/>
          </w:tcPr>
          <w:p w14:paraId="0521CCDF" w14:textId="77777777" w:rsidR="000B5FBA" w:rsidRPr="00D00F15" w:rsidRDefault="000B5FBA" w:rsidP="004A5BD9">
            <w:pPr>
              <w:pStyle w:val="CaptionText"/>
              <w:rPr>
                <w:sz w:val="24"/>
                <w:szCs w:val="24"/>
              </w:rPr>
            </w:pPr>
            <w:r w:rsidRPr="00D00F15">
              <w:rPr>
                <w:sz w:val="24"/>
                <w:szCs w:val="24"/>
              </w:rPr>
              <w:t>Ravens</w:t>
            </w:r>
          </w:p>
        </w:tc>
        <w:tc>
          <w:tcPr>
            <w:tcW w:w="1977" w:type="dxa"/>
            <w:vAlign w:val="center"/>
          </w:tcPr>
          <w:p w14:paraId="7CBD47E5" w14:textId="13BB435D" w:rsidR="000B5FBA" w:rsidRPr="00D00F15" w:rsidRDefault="000E0381" w:rsidP="004A5BD9">
            <w:pPr>
              <w:pStyle w:val="CaptionText"/>
              <w:rPr>
                <w:sz w:val="24"/>
                <w:szCs w:val="24"/>
              </w:rPr>
            </w:pPr>
            <w:r>
              <w:rPr>
                <w:sz w:val="24"/>
                <w:szCs w:val="24"/>
              </w:rPr>
              <w:t>5</w:t>
            </w:r>
          </w:p>
        </w:tc>
        <w:tc>
          <w:tcPr>
            <w:tcW w:w="1978" w:type="dxa"/>
            <w:vAlign w:val="center"/>
          </w:tcPr>
          <w:p w14:paraId="047C27F0" w14:textId="77777777" w:rsidR="000B5FBA" w:rsidRPr="00D00F15" w:rsidRDefault="000B5FBA" w:rsidP="004A5BD9">
            <w:pPr>
              <w:pStyle w:val="CaptionText"/>
              <w:rPr>
                <w:sz w:val="24"/>
                <w:szCs w:val="24"/>
              </w:rPr>
            </w:pPr>
            <w:r>
              <w:rPr>
                <w:sz w:val="24"/>
                <w:szCs w:val="24"/>
              </w:rPr>
              <w:t>4</w:t>
            </w:r>
          </w:p>
        </w:tc>
        <w:tc>
          <w:tcPr>
            <w:tcW w:w="1978" w:type="dxa"/>
            <w:vAlign w:val="center"/>
          </w:tcPr>
          <w:p w14:paraId="2A14CC86" w14:textId="265A4CA6" w:rsidR="000B5FBA" w:rsidRPr="00D00F15" w:rsidRDefault="000E0381" w:rsidP="004A5BD9">
            <w:pPr>
              <w:pStyle w:val="CaptionText"/>
              <w:rPr>
                <w:sz w:val="24"/>
                <w:szCs w:val="24"/>
              </w:rPr>
            </w:pPr>
            <w:r>
              <w:rPr>
                <w:sz w:val="24"/>
                <w:szCs w:val="24"/>
              </w:rPr>
              <w:t>3</w:t>
            </w:r>
          </w:p>
        </w:tc>
      </w:tr>
    </w:tbl>
    <w:p w14:paraId="3F96CD7C" w14:textId="77777777" w:rsidR="00216658" w:rsidRPr="00D00F15" w:rsidRDefault="00216658" w:rsidP="008F207F">
      <w:pPr>
        <w:pStyle w:val="NormalWeb"/>
        <w:spacing w:before="0" w:beforeAutospacing="0" w:after="120" w:afterAutospacing="0"/>
        <w:rPr>
          <w:rFonts w:ascii="Crimson Text" w:eastAsiaTheme="majorEastAsia" w:hAnsi="Crimson Text" w:cstheme="majorBidi"/>
          <w:b/>
          <w:sz w:val="28"/>
          <w:szCs w:val="28"/>
        </w:rPr>
      </w:pPr>
    </w:p>
    <w:p w14:paraId="1755E1D2" w14:textId="77777777" w:rsidR="005B21D5" w:rsidRPr="00D00F15" w:rsidRDefault="005B21D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How efficient is it?</w:t>
      </w:r>
    </w:p>
    <w:p w14:paraId="54C4EB9C" w14:textId="74680BED" w:rsidR="00216658" w:rsidRPr="00D00F15" w:rsidRDefault="005B21D5" w:rsidP="008F207F">
      <w:pPr>
        <w:pStyle w:val="NormalWeb"/>
        <w:spacing w:before="0" w:beforeAutospacing="0" w:after="120" w:afterAutospacing="0"/>
        <w:rPr>
          <w:rStyle w:val="CaptionTextChar"/>
          <w:sz w:val="24"/>
          <w:szCs w:val="24"/>
        </w:rPr>
      </w:pPr>
      <w:r w:rsidRPr="00D00F15">
        <w:rPr>
          <w:rStyle w:val="CaptionTextChar"/>
          <w:sz w:val="24"/>
          <w:szCs w:val="24"/>
        </w:rPr>
        <w:t xml:space="preserve">The AI agent uses </w:t>
      </w:r>
      <w:r w:rsidR="00693387">
        <w:rPr>
          <w:rStyle w:val="CaptionTextChar"/>
          <w:sz w:val="24"/>
          <w:szCs w:val="24"/>
        </w:rPr>
        <w:t>8.98002</w:t>
      </w:r>
      <w:r w:rsidR="000E0381">
        <w:rPr>
          <w:rStyle w:val="CaptionTextChar"/>
          <w:sz w:val="24"/>
          <w:szCs w:val="24"/>
        </w:rPr>
        <w:t xml:space="preserve"> </w:t>
      </w:r>
      <w:r w:rsidRPr="00D00F15">
        <w:rPr>
          <w:rStyle w:val="CaptionTextChar"/>
          <w:sz w:val="24"/>
          <w:szCs w:val="24"/>
        </w:rPr>
        <w:t xml:space="preserve">seconds to solve the </w:t>
      </w:r>
      <w:r w:rsidR="00B73ACE">
        <w:rPr>
          <w:rStyle w:val="CaptionTextChar"/>
          <w:sz w:val="24"/>
          <w:szCs w:val="24"/>
        </w:rPr>
        <w:t>problems</w:t>
      </w:r>
      <w:r w:rsidRPr="00D00F15">
        <w:rPr>
          <w:rStyle w:val="CaptionTextChar"/>
          <w:sz w:val="24"/>
          <w:szCs w:val="24"/>
        </w:rPr>
        <w:t>, so I believe it is quite efficient.</w:t>
      </w:r>
    </w:p>
    <w:p w14:paraId="218FB3F6" w14:textId="77777777" w:rsidR="007A5465" w:rsidRPr="00D00F15" w:rsidRDefault="007A546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lastRenderedPageBreak/>
        <w:t>How general is it?</w:t>
      </w:r>
    </w:p>
    <w:p w14:paraId="20F7BA9D" w14:textId="275A7920" w:rsidR="007A5465" w:rsidRDefault="007A5465" w:rsidP="008F207F">
      <w:pPr>
        <w:pStyle w:val="NormalWeb"/>
        <w:spacing w:before="0" w:beforeAutospacing="0" w:after="120" w:afterAutospacing="0"/>
        <w:rPr>
          <w:rStyle w:val="CaptionTextChar"/>
          <w:sz w:val="24"/>
          <w:szCs w:val="24"/>
        </w:rPr>
      </w:pPr>
      <w:r w:rsidRPr="00D00F15">
        <w:rPr>
          <w:rStyle w:val="CaptionTextChar"/>
          <w:sz w:val="24"/>
          <w:szCs w:val="24"/>
        </w:rPr>
        <w:t xml:space="preserve">The AI agent </w:t>
      </w:r>
      <w:r w:rsidR="005F38EA">
        <w:rPr>
          <w:rStyle w:val="CaptionTextChar"/>
          <w:sz w:val="24"/>
          <w:szCs w:val="24"/>
        </w:rPr>
        <w:t>did</w:t>
      </w:r>
      <w:r w:rsidRPr="00D00F15">
        <w:rPr>
          <w:rStyle w:val="CaptionTextChar"/>
          <w:sz w:val="24"/>
          <w:szCs w:val="24"/>
        </w:rPr>
        <w:t xml:space="preserve"> well </w:t>
      </w:r>
      <w:r w:rsidR="005F38EA">
        <w:rPr>
          <w:rStyle w:val="CaptionTextChar"/>
          <w:sz w:val="24"/>
          <w:szCs w:val="24"/>
        </w:rPr>
        <w:t>on</w:t>
      </w:r>
      <w:r w:rsidRPr="00D00F15">
        <w:rPr>
          <w:rStyle w:val="CaptionTextChar"/>
          <w:sz w:val="24"/>
          <w:szCs w:val="24"/>
        </w:rPr>
        <w:t xml:space="preserve"> Basic problems yet </w:t>
      </w:r>
      <w:r w:rsidR="005F38EA">
        <w:rPr>
          <w:rStyle w:val="CaptionTextChar"/>
          <w:sz w:val="24"/>
          <w:szCs w:val="24"/>
        </w:rPr>
        <w:t>for</w:t>
      </w:r>
      <w:r w:rsidRPr="00D00F15">
        <w:rPr>
          <w:rStyle w:val="CaptionTextChar"/>
          <w:sz w:val="24"/>
          <w:szCs w:val="24"/>
        </w:rPr>
        <w:t xml:space="preserve"> </w:t>
      </w:r>
      <w:r w:rsidR="000E0381">
        <w:rPr>
          <w:rStyle w:val="CaptionTextChar"/>
          <w:sz w:val="24"/>
          <w:szCs w:val="24"/>
        </w:rPr>
        <w:t xml:space="preserve">few Test problems and all </w:t>
      </w:r>
      <w:r w:rsidRPr="00D00F15">
        <w:rPr>
          <w:rStyle w:val="CaptionTextChar"/>
          <w:sz w:val="24"/>
          <w:szCs w:val="24"/>
        </w:rPr>
        <w:t>Challenge and Ravens questions</w:t>
      </w:r>
      <w:r w:rsidR="005F38EA">
        <w:rPr>
          <w:rStyle w:val="CaptionTextChar"/>
          <w:sz w:val="24"/>
          <w:szCs w:val="24"/>
        </w:rPr>
        <w:t>, its performance was not very good.</w:t>
      </w:r>
    </w:p>
    <w:p w14:paraId="3D57EFD1" w14:textId="5B2F86EA" w:rsidR="000E0381" w:rsidRPr="00D00F15" w:rsidRDefault="000E0381" w:rsidP="000E0381">
      <w:pPr>
        <w:pStyle w:val="NormalWeb"/>
        <w:spacing w:before="0" w:beforeAutospacing="0" w:after="120" w:afterAutospacing="0"/>
        <w:rPr>
          <w:rFonts w:ascii="Crimson Text" w:eastAsiaTheme="majorEastAsia" w:hAnsi="Crimson Text" w:cstheme="majorBidi"/>
          <w:b/>
          <w:sz w:val="28"/>
          <w:szCs w:val="28"/>
        </w:rPr>
      </w:pPr>
      <w:r>
        <w:rPr>
          <w:rFonts w:ascii="Crimson Text" w:eastAsiaTheme="majorEastAsia" w:hAnsi="Crimson Text" w:cstheme="majorBidi"/>
          <w:b/>
          <w:sz w:val="28"/>
          <w:szCs w:val="28"/>
        </w:rPr>
        <w:t>Different</w:t>
      </w:r>
      <w:r w:rsidRPr="00D00F15">
        <w:rPr>
          <w:rFonts w:ascii="Crimson Text" w:eastAsiaTheme="majorEastAsia" w:hAnsi="Crimson Text" w:cstheme="majorBidi"/>
          <w:b/>
          <w:sz w:val="28"/>
          <w:szCs w:val="28"/>
        </w:rPr>
        <w:t xml:space="preserve"> performance on the Basic and Test </w:t>
      </w:r>
      <w:r>
        <w:rPr>
          <w:rFonts w:ascii="Crimson Text" w:eastAsiaTheme="majorEastAsia" w:hAnsi="Crimson Text" w:cstheme="majorBidi"/>
          <w:b/>
          <w:sz w:val="28"/>
          <w:szCs w:val="28"/>
        </w:rPr>
        <w:t>sets</w:t>
      </w:r>
      <w:r w:rsidRPr="00D00F15">
        <w:rPr>
          <w:rFonts w:ascii="Crimson Text" w:eastAsiaTheme="majorEastAsia" w:hAnsi="Crimson Text" w:cstheme="majorBidi"/>
          <w:b/>
          <w:sz w:val="28"/>
          <w:szCs w:val="28"/>
        </w:rPr>
        <w:t>?</w:t>
      </w:r>
    </w:p>
    <w:p w14:paraId="76746C47" w14:textId="4899CD73" w:rsidR="000E0381" w:rsidRDefault="000E0381" w:rsidP="000E0381">
      <w:pPr>
        <w:pStyle w:val="NormalWeb"/>
        <w:spacing w:before="0" w:beforeAutospacing="0" w:after="120" w:afterAutospacing="0"/>
        <w:rPr>
          <w:rStyle w:val="CaptionTextChar"/>
          <w:sz w:val="24"/>
          <w:szCs w:val="24"/>
        </w:rPr>
      </w:pPr>
      <w:r w:rsidRPr="00D00F15">
        <w:rPr>
          <w:rStyle w:val="CaptionTextChar"/>
          <w:sz w:val="24"/>
          <w:szCs w:val="24"/>
        </w:rPr>
        <w:t xml:space="preserve">The AI </w:t>
      </w:r>
      <w:r>
        <w:rPr>
          <w:rStyle w:val="CaptionTextChar"/>
          <w:sz w:val="24"/>
          <w:szCs w:val="24"/>
        </w:rPr>
        <w:t xml:space="preserve">agent has </w:t>
      </w:r>
      <w:r>
        <w:rPr>
          <w:rStyle w:val="CaptionTextChar"/>
          <w:sz w:val="24"/>
          <w:szCs w:val="24"/>
        </w:rPr>
        <w:t xml:space="preserve">moderately different </w:t>
      </w:r>
      <w:r>
        <w:rPr>
          <w:rStyle w:val="CaptionTextChar"/>
          <w:sz w:val="24"/>
          <w:szCs w:val="24"/>
        </w:rPr>
        <w:t>performance on</w:t>
      </w:r>
      <w:r w:rsidRPr="00D00F15">
        <w:rPr>
          <w:rStyle w:val="CaptionTextChar"/>
          <w:sz w:val="24"/>
          <w:szCs w:val="24"/>
        </w:rPr>
        <w:t xml:space="preserve"> Test set</w:t>
      </w:r>
      <w:r>
        <w:rPr>
          <w:rStyle w:val="CaptionTextChar"/>
          <w:sz w:val="24"/>
          <w:szCs w:val="24"/>
        </w:rPr>
        <w:t xml:space="preserve"> as Basic set</w:t>
      </w:r>
      <w:r w:rsidRPr="00D00F15">
        <w:rPr>
          <w:rStyle w:val="CaptionTextChar"/>
          <w:sz w:val="24"/>
          <w:szCs w:val="24"/>
        </w:rPr>
        <w:t xml:space="preserve">. On </w:t>
      </w:r>
      <w:r w:rsidRPr="000E0381">
        <w:rPr>
          <w:rStyle w:val="CaptionTextChar"/>
          <w:sz w:val="24"/>
          <w:szCs w:val="24"/>
        </w:rPr>
        <w:t>Basic Problems D</w:t>
      </w:r>
      <w:r>
        <w:rPr>
          <w:rStyle w:val="CaptionTextChar"/>
          <w:sz w:val="24"/>
          <w:szCs w:val="24"/>
        </w:rPr>
        <w:t xml:space="preserve"> set, </w:t>
      </w:r>
      <w:r w:rsidRPr="00D00F15">
        <w:rPr>
          <w:rStyle w:val="CaptionTextChar"/>
          <w:sz w:val="24"/>
          <w:szCs w:val="24"/>
        </w:rPr>
        <w:t xml:space="preserve">it has </w:t>
      </w:r>
      <w:r>
        <w:rPr>
          <w:rStyle w:val="CaptionTextChar"/>
          <w:sz w:val="24"/>
          <w:szCs w:val="24"/>
        </w:rPr>
        <w:t>100</w:t>
      </w:r>
      <w:r w:rsidRPr="00D00F15">
        <w:rPr>
          <w:rStyle w:val="CaptionTextChar"/>
          <w:sz w:val="24"/>
          <w:szCs w:val="24"/>
        </w:rPr>
        <w:t xml:space="preserve">% accuracy </w:t>
      </w:r>
      <w:r>
        <w:rPr>
          <w:rStyle w:val="CaptionTextChar"/>
          <w:sz w:val="24"/>
          <w:szCs w:val="24"/>
        </w:rPr>
        <w:t>and</w:t>
      </w:r>
      <w:r w:rsidRPr="00D00F15">
        <w:rPr>
          <w:rStyle w:val="CaptionTextChar"/>
          <w:sz w:val="24"/>
          <w:szCs w:val="24"/>
        </w:rPr>
        <w:t xml:space="preserve"> on the Test </w:t>
      </w:r>
      <w:r w:rsidRPr="000E0381">
        <w:rPr>
          <w:rStyle w:val="CaptionTextChar"/>
          <w:sz w:val="24"/>
          <w:szCs w:val="24"/>
        </w:rPr>
        <w:t>Problems D</w:t>
      </w:r>
      <w:r>
        <w:rPr>
          <w:rStyle w:val="CaptionTextChar"/>
          <w:sz w:val="24"/>
          <w:szCs w:val="24"/>
        </w:rPr>
        <w:t xml:space="preserve"> </w:t>
      </w:r>
      <w:r w:rsidRPr="00D00F15">
        <w:rPr>
          <w:rStyle w:val="CaptionTextChar"/>
          <w:sz w:val="24"/>
          <w:szCs w:val="24"/>
        </w:rPr>
        <w:t xml:space="preserve">set it has </w:t>
      </w:r>
      <w:r w:rsidR="00693387">
        <w:rPr>
          <w:rStyle w:val="CaptionTextChar"/>
          <w:sz w:val="24"/>
          <w:szCs w:val="24"/>
        </w:rPr>
        <w:t>66.7</w:t>
      </w:r>
      <w:r w:rsidRPr="00D00F15">
        <w:rPr>
          <w:rStyle w:val="CaptionTextChar"/>
          <w:sz w:val="24"/>
          <w:szCs w:val="24"/>
        </w:rPr>
        <w:t>% accuracy</w:t>
      </w:r>
      <w:r>
        <w:rPr>
          <w:rStyle w:val="CaptionTextChar"/>
          <w:sz w:val="24"/>
          <w:szCs w:val="24"/>
        </w:rPr>
        <w:t>.</w:t>
      </w:r>
      <w:r>
        <w:rPr>
          <w:rStyle w:val="CaptionTextChar"/>
          <w:sz w:val="24"/>
          <w:szCs w:val="24"/>
        </w:rPr>
        <w:t xml:space="preserve"> </w:t>
      </w:r>
      <w:r w:rsidRPr="00D00F15">
        <w:rPr>
          <w:rStyle w:val="CaptionTextChar"/>
          <w:sz w:val="24"/>
          <w:szCs w:val="24"/>
        </w:rPr>
        <w:t xml:space="preserve">On </w:t>
      </w:r>
      <w:r w:rsidRPr="000E0381">
        <w:rPr>
          <w:rStyle w:val="CaptionTextChar"/>
          <w:sz w:val="24"/>
          <w:szCs w:val="24"/>
        </w:rPr>
        <w:t xml:space="preserve">Basic Problems </w:t>
      </w:r>
      <w:r>
        <w:rPr>
          <w:rStyle w:val="CaptionTextChar"/>
          <w:sz w:val="24"/>
          <w:szCs w:val="24"/>
        </w:rPr>
        <w:t>E</w:t>
      </w:r>
      <w:r>
        <w:rPr>
          <w:rStyle w:val="CaptionTextChar"/>
          <w:sz w:val="24"/>
          <w:szCs w:val="24"/>
        </w:rPr>
        <w:t xml:space="preserve"> set, </w:t>
      </w:r>
      <w:r w:rsidRPr="00D00F15">
        <w:rPr>
          <w:rStyle w:val="CaptionTextChar"/>
          <w:sz w:val="24"/>
          <w:szCs w:val="24"/>
        </w:rPr>
        <w:t xml:space="preserve">it has </w:t>
      </w:r>
      <w:r>
        <w:rPr>
          <w:rStyle w:val="CaptionTextChar"/>
          <w:sz w:val="24"/>
          <w:szCs w:val="24"/>
        </w:rPr>
        <w:t>100</w:t>
      </w:r>
      <w:r w:rsidRPr="00D00F15">
        <w:rPr>
          <w:rStyle w:val="CaptionTextChar"/>
          <w:sz w:val="24"/>
          <w:szCs w:val="24"/>
        </w:rPr>
        <w:t xml:space="preserve">% accuracy </w:t>
      </w:r>
      <w:r>
        <w:rPr>
          <w:rStyle w:val="CaptionTextChar"/>
          <w:sz w:val="24"/>
          <w:szCs w:val="24"/>
        </w:rPr>
        <w:t>and</w:t>
      </w:r>
      <w:r w:rsidRPr="00D00F15">
        <w:rPr>
          <w:rStyle w:val="CaptionTextChar"/>
          <w:sz w:val="24"/>
          <w:szCs w:val="24"/>
        </w:rPr>
        <w:t xml:space="preserve"> on the Test </w:t>
      </w:r>
      <w:r w:rsidRPr="000E0381">
        <w:rPr>
          <w:rStyle w:val="CaptionTextChar"/>
          <w:sz w:val="24"/>
          <w:szCs w:val="24"/>
        </w:rPr>
        <w:t xml:space="preserve">Problems </w:t>
      </w:r>
      <w:r>
        <w:rPr>
          <w:rStyle w:val="CaptionTextChar"/>
          <w:sz w:val="24"/>
          <w:szCs w:val="24"/>
        </w:rPr>
        <w:t>E</w:t>
      </w:r>
      <w:r>
        <w:rPr>
          <w:rStyle w:val="CaptionTextChar"/>
          <w:sz w:val="24"/>
          <w:szCs w:val="24"/>
        </w:rPr>
        <w:t xml:space="preserve"> </w:t>
      </w:r>
      <w:r w:rsidRPr="00D00F15">
        <w:rPr>
          <w:rStyle w:val="CaptionTextChar"/>
          <w:sz w:val="24"/>
          <w:szCs w:val="24"/>
        </w:rPr>
        <w:t xml:space="preserve">set it has </w:t>
      </w:r>
      <w:r>
        <w:rPr>
          <w:rStyle w:val="CaptionTextChar"/>
          <w:sz w:val="24"/>
          <w:szCs w:val="24"/>
        </w:rPr>
        <w:t>66.7</w:t>
      </w:r>
      <w:r w:rsidRPr="00D00F15">
        <w:rPr>
          <w:rStyle w:val="CaptionTextChar"/>
          <w:sz w:val="24"/>
          <w:szCs w:val="24"/>
        </w:rPr>
        <w:t>% accuracy</w:t>
      </w:r>
      <w:r>
        <w:rPr>
          <w:rStyle w:val="CaptionTextChar"/>
          <w:sz w:val="24"/>
          <w:szCs w:val="24"/>
        </w:rPr>
        <w:t>.</w:t>
      </w:r>
    </w:p>
    <w:p w14:paraId="345BAD99" w14:textId="77777777" w:rsidR="00662B3C" w:rsidRPr="00D00F15" w:rsidRDefault="00662B3C" w:rsidP="000E0381">
      <w:pPr>
        <w:pStyle w:val="NormalWeb"/>
        <w:spacing w:before="0" w:beforeAutospacing="0" w:after="120" w:afterAutospacing="0"/>
        <w:rPr>
          <w:rStyle w:val="CaptionTextChar"/>
          <w:sz w:val="24"/>
          <w:szCs w:val="24"/>
        </w:rPr>
      </w:pPr>
    </w:p>
    <w:p w14:paraId="2AFD50E7" w14:textId="37FCB01B" w:rsidR="007A5465" w:rsidRPr="00D00F15" w:rsidRDefault="007A5465" w:rsidP="008F207F">
      <w:pPr>
        <w:pStyle w:val="Heading1"/>
      </w:pPr>
      <w:r w:rsidRPr="00D00F15">
        <w:t>Section IV</w:t>
      </w:r>
    </w:p>
    <w:p w14:paraId="53158941" w14:textId="77777777" w:rsidR="007A5465" w:rsidRPr="00D00F15" w:rsidRDefault="007A546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What types of problems does it currently answer incorrectly?</w:t>
      </w:r>
    </w:p>
    <w:p w14:paraId="7C3F6C8F" w14:textId="31353179" w:rsidR="007A5465" w:rsidRPr="00D00F15" w:rsidRDefault="007A5465" w:rsidP="008F207F">
      <w:pPr>
        <w:pStyle w:val="NormalWeb"/>
        <w:spacing w:before="0" w:beforeAutospacing="0" w:after="120" w:afterAutospacing="0"/>
        <w:rPr>
          <w:rStyle w:val="CaptionTextChar"/>
          <w:sz w:val="24"/>
          <w:szCs w:val="24"/>
        </w:rPr>
      </w:pPr>
      <w:r w:rsidRPr="00D00F15">
        <w:rPr>
          <w:rStyle w:val="CaptionTextChar"/>
          <w:sz w:val="24"/>
          <w:szCs w:val="24"/>
        </w:rPr>
        <w:t xml:space="preserve">The final AI </w:t>
      </w:r>
      <w:r w:rsidR="000E0381">
        <w:rPr>
          <w:rStyle w:val="CaptionTextChar"/>
          <w:sz w:val="24"/>
          <w:szCs w:val="24"/>
        </w:rPr>
        <w:t xml:space="preserve">agent has 100% accuracy in both </w:t>
      </w:r>
      <w:r w:rsidR="000E0381" w:rsidRPr="000E0381">
        <w:rPr>
          <w:rStyle w:val="CaptionTextChar"/>
          <w:sz w:val="24"/>
          <w:szCs w:val="24"/>
        </w:rPr>
        <w:t>Basic Problems D</w:t>
      </w:r>
      <w:r w:rsidR="000E0381">
        <w:rPr>
          <w:rStyle w:val="CaptionTextChar"/>
          <w:sz w:val="24"/>
          <w:szCs w:val="24"/>
        </w:rPr>
        <w:t xml:space="preserve"> set</w:t>
      </w:r>
      <w:r w:rsidR="000E0381">
        <w:rPr>
          <w:rStyle w:val="CaptionTextChar"/>
          <w:sz w:val="24"/>
          <w:szCs w:val="24"/>
        </w:rPr>
        <w:t xml:space="preserve"> and E set. And it gives </w:t>
      </w:r>
      <w:r w:rsidR="00856124">
        <w:rPr>
          <w:rStyle w:val="CaptionTextChar"/>
          <w:sz w:val="24"/>
          <w:szCs w:val="24"/>
        </w:rPr>
        <w:t>4</w:t>
      </w:r>
      <w:r w:rsidR="000E0381">
        <w:rPr>
          <w:rStyle w:val="CaptionTextChar"/>
          <w:sz w:val="24"/>
          <w:szCs w:val="24"/>
        </w:rPr>
        <w:t xml:space="preserve"> wrong answers in Test Problems D set, skips 2 questions and gives 2 wrong answers in Test Problem E set, respectively. </w:t>
      </w:r>
      <w:r w:rsidR="005F38EA">
        <w:rPr>
          <w:rStyle w:val="CaptionTextChar"/>
          <w:sz w:val="24"/>
          <w:szCs w:val="24"/>
        </w:rPr>
        <w:t>Due</w:t>
      </w:r>
      <w:r w:rsidRPr="00D00F15">
        <w:rPr>
          <w:rStyle w:val="CaptionTextChar"/>
          <w:sz w:val="24"/>
          <w:szCs w:val="24"/>
        </w:rPr>
        <w:t xml:space="preserve"> to the lack of information about Test </w:t>
      </w:r>
      <w:r w:rsidR="00856124">
        <w:rPr>
          <w:rStyle w:val="CaptionTextChar"/>
          <w:sz w:val="24"/>
          <w:szCs w:val="24"/>
        </w:rPr>
        <w:t>s</w:t>
      </w:r>
      <w:r w:rsidRPr="00D00F15">
        <w:rPr>
          <w:rStyle w:val="CaptionTextChar"/>
          <w:sz w:val="24"/>
          <w:szCs w:val="24"/>
        </w:rPr>
        <w:t>et</w:t>
      </w:r>
      <w:r w:rsidR="00856124">
        <w:rPr>
          <w:rStyle w:val="CaptionTextChar"/>
          <w:sz w:val="24"/>
          <w:szCs w:val="24"/>
        </w:rPr>
        <w:t>s</w:t>
      </w:r>
      <w:r w:rsidRPr="00D00F15">
        <w:rPr>
          <w:rStyle w:val="CaptionTextChar"/>
          <w:sz w:val="24"/>
          <w:szCs w:val="24"/>
        </w:rPr>
        <w:t xml:space="preserve">, I do not know what types of problems in Test </w:t>
      </w:r>
      <w:r w:rsidR="000E0381">
        <w:rPr>
          <w:rStyle w:val="CaptionTextChar"/>
          <w:sz w:val="24"/>
          <w:szCs w:val="24"/>
        </w:rPr>
        <w:t>sets it skips and gives wrong answers.</w:t>
      </w:r>
    </w:p>
    <w:p w14:paraId="2834A402" w14:textId="774E477C" w:rsidR="007A5465" w:rsidRPr="00D00F15" w:rsidRDefault="00F44E49" w:rsidP="008F207F">
      <w:pPr>
        <w:pStyle w:val="NormalWeb"/>
        <w:spacing w:before="0" w:beforeAutospacing="0" w:after="120" w:afterAutospacing="0"/>
        <w:rPr>
          <w:rFonts w:ascii="Crimson Text" w:eastAsiaTheme="majorEastAsia" w:hAnsi="Crimson Text" w:cstheme="majorBidi"/>
          <w:b/>
          <w:sz w:val="28"/>
          <w:szCs w:val="28"/>
        </w:rPr>
      </w:pPr>
      <w:r>
        <w:rPr>
          <w:rFonts w:ascii="Crimson Text" w:eastAsiaTheme="majorEastAsia" w:hAnsi="Crimson Text" w:cstheme="majorBidi"/>
          <w:b/>
          <w:sz w:val="28"/>
          <w:szCs w:val="28"/>
        </w:rPr>
        <w:t>W</w:t>
      </w:r>
      <w:r w:rsidR="007A5465" w:rsidRPr="00D00F15">
        <w:rPr>
          <w:rFonts w:ascii="Crimson Text" w:eastAsiaTheme="majorEastAsia" w:hAnsi="Crimson Text" w:cstheme="majorBidi"/>
          <w:b/>
          <w:sz w:val="28"/>
          <w:szCs w:val="28"/>
        </w:rPr>
        <w:t>hat kinds of problems would it struggle with?</w:t>
      </w:r>
    </w:p>
    <w:p w14:paraId="324BBC5D" w14:textId="254C3CC0" w:rsidR="00FE3321" w:rsidRPr="00D00F15" w:rsidRDefault="000E0381" w:rsidP="00FE3321">
      <w:pPr>
        <w:pStyle w:val="NormalWeb"/>
        <w:spacing w:before="0" w:beforeAutospacing="0" w:after="120" w:afterAutospacing="0"/>
        <w:jc w:val="center"/>
        <w:rPr>
          <w:rStyle w:val="CaptionTextChar"/>
        </w:rPr>
      </w:pPr>
      <w:r>
        <w:rPr>
          <w:rFonts w:ascii="Crimson Text" w:hAnsi="Crimson Text"/>
          <w:noProof/>
        </w:rPr>
        <w:drawing>
          <wp:inline distT="0" distB="0" distL="0" distR="0" wp14:anchorId="73DE0E29" wp14:editId="5510AF1A">
            <wp:extent cx="2085975" cy="1668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Problem D-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68780"/>
                    </a:xfrm>
                    <a:prstGeom prst="rect">
                      <a:avLst/>
                    </a:prstGeom>
                  </pic:spPr>
                </pic:pic>
              </a:graphicData>
            </a:graphic>
          </wp:inline>
        </w:drawing>
      </w:r>
      <w:r w:rsidR="00FE3321" w:rsidRPr="00D00F15">
        <w:rPr>
          <w:rFonts w:ascii="Crimson Text" w:hAnsi="Crimson Text"/>
        </w:rPr>
        <w:br/>
      </w:r>
      <w:r w:rsidR="00FE3321" w:rsidRPr="00D00F15">
        <w:rPr>
          <w:rStyle w:val="CaptionTextChar"/>
          <w:b/>
        </w:rPr>
        <w:t xml:space="preserve">Figure </w:t>
      </w:r>
      <w:r>
        <w:rPr>
          <w:rStyle w:val="CaptionTextChar"/>
          <w:b/>
        </w:rPr>
        <w:t>1</w:t>
      </w:r>
      <w:r w:rsidR="00FE3321" w:rsidRPr="00D00F15">
        <w:rPr>
          <w:rStyle w:val="CaptionTextChar"/>
          <w:b/>
        </w:rPr>
        <w:t>.</w:t>
      </w:r>
      <w:r w:rsidR="00FE3321" w:rsidRPr="00D00F15">
        <w:rPr>
          <w:rStyle w:val="CaptionTextChar"/>
        </w:rPr>
        <w:t xml:space="preserve"> Basic Problem </w:t>
      </w:r>
      <w:r>
        <w:rPr>
          <w:rStyle w:val="CaptionTextChar"/>
        </w:rPr>
        <w:t>D</w:t>
      </w:r>
      <w:r w:rsidR="00FE3321" w:rsidRPr="00D00F15">
        <w:rPr>
          <w:rStyle w:val="CaptionTextChar"/>
        </w:rPr>
        <w:t>-</w:t>
      </w:r>
      <w:r w:rsidR="00FE3321">
        <w:rPr>
          <w:rStyle w:val="CaptionTextChar"/>
        </w:rPr>
        <w:t>0</w:t>
      </w:r>
      <w:r>
        <w:rPr>
          <w:rStyle w:val="CaptionTextChar"/>
        </w:rPr>
        <w:t>7</w:t>
      </w:r>
      <w:r w:rsidR="00FE3321">
        <w:rPr>
          <w:rStyle w:val="CaptionTextChar"/>
        </w:rPr>
        <w:t>.</w:t>
      </w:r>
    </w:p>
    <w:p w14:paraId="0684B686" w14:textId="44EDBADE" w:rsidR="007A5465" w:rsidRPr="00D00F15" w:rsidRDefault="00F511EB" w:rsidP="008F207F">
      <w:pPr>
        <w:pStyle w:val="NormalWeb"/>
        <w:spacing w:before="0" w:beforeAutospacing="0" w:after="120" w:afterAutospacing="0"/>
        <w:rPr>
          <w:rStyle w:val="CaptionTextChar"/>
          <w:sz w:val="24"/>
          <w:szCs w:val="24"/>
        </w:rPr>
      </w:pPr>
      <w:r w:rsidRPr="00D00F15">
        <w:rPr>
          <w:rStyle w:val="CaptionTextChar"/>
          <w:sz w:val="24"/>
          <w:szCs w:val="24"/>
        </w:rPr>
        <w:t xml:space="preserve">According to the design of my final AI agent, there are </w:t>
      </w:r>
      <w:r w:rsidR="005F38EA">
        <w:rPr>
          <w:rStyle w:val="CaptionTextChar"/>
          <w:sz w:val="24"/>
          <w:szCs w:val="24"/>
        </w:rPr>
        <w:t>two</w:t>
      </w:r>
      <w:r w:rsidRPr="00D00F15">
        <w:rPr>
          <w:rStyle w:val="CaptionTextChar"/>
          <w:sz w:val="24"/>
          <w:szCs w:val="24"/>
        </w:rPr>
        <w:t xml:space="preserve"> kinds of problems it will struggle with:</w:t>
      </w:r>
    </w:p>
    <w:p w14:paraId="2C5AE555" w14:textId="60953CCF" w:rsidR="00F511EB" w:rsidRPr="007029CC" w:rsidRDefault="005F38EA" w:rsidP="008F207F">
      <w:pPr>
        <w:pStyle w:val="NormalWeb"/>
        <w:numPr>
          <w:ilvl w:val="0"/>
          <w:numId w:val="5"/>
        </w:numPr>
        <w:spacing w:before="0" w:beforeAutospacing="0" w:after="120" w:afterAutospacing="0"/>
        <w:rPr>
          <w:rFonts w:ascii="Crimson Text" w:hAnsi="Crimson Text"/>
          <w:bCs/>
        </w:rPr>
      </w:pPr>
      <w:r>
        <w:rPr>
          <w:rStyle w:val="CaptionTextChar"/>
          <w:sz w:val="24"/>
          <w:szCs w:val="24"/>
        </w:rPr>
        <w:t xml:space="preserve">Problems like Basic Problem </w:t>
      </w:r>
      <w:r w:rsidR="000E0381">
        <w:rPr>
          <w:rStyle w:val="CaptionTextChar"/>
          <w:sz w:val="24"/>
          <w:szCs w:val="24"/>
        </w:rPr>
        <w:t>D</w:t>
      </w:r>
      <w:r>
        <w:rPr>
          <w:rStyle w:val="CaptionTextChar"/>
          <w:sz w:val="24"/>
          <w:szCs w:val="24"/>
        </w:rPr>
        <w:t>-0</w:t>
      </w:r>
      <w:r w:rsidR="000E0381">
        <w:rPr>
          <w:rStyle w:val="CaptionTextChar"/>
          <w:sz w:val="24"/>
          <w:szCs w:val="24"/>
        </w:rPr>
        <w:t>7</w:t>
      </w:r>
      <w:r>
        <w:rPr>
          <w:rStyle w:val="CaptionTextChar"/>
          <w:sz w:val="24"/>
          <w:szCs w:val="24"/>
        </w:rPr>
        <w:t xml:space="preserve">. </w:t>
      </w:r>
      <w:r w:rsidR="000E0381">
        <w:rPr>
          <w:rStyle w:val="CaptionTextChar"/>
          <w:sz w:val="24"/>
          <w:szCs w:val="24"/>
        </w:rPr>
        <w:t xml:space="preserve">From Figure 1 we could see image C, D and H have the same pattern: one object is embedded into another object, and </w:t>
      </w:r>
      <w:r w:rsidR="000E0381">
        <w:rPr>
          <w:rStyle w:val="CaptionTextChar"/>
          <w:sz w:val="24"/>
          <w:szCs w:val="24"/>
        </w:rPr>
        <w:lastRenderedPageBreak/>
        <w:t xml:space="preserve">these two objects have the similar shape. </w:t>
      </w:r>
      <w:proofErr w:type="gramStart"/>
      <w:r w:rsidR="000E0381">
        <w:rPr>
          <w:rStyle w:val="CaptionTextChar"/>
          <w:sz w:val="24"/>
          <w:szCs w:val="24"/>
        </w:rPr>
        <w:t>Thus</w:t>
      </w:r>
      <w:proofErr w:type="gramEnd"/>
      <w:r w:rsidR="000E0381">
        <w:rPr>
          <w:rStyle w:val="CaptionTextChar"/>
          <w:sz w:val="24"/>
          <w:szCs w:val="24"/>
        </w:rPr>
        <w:t xml:space="preserve"> it is difficult for the AI agent to separate these two objects and generate rules for making decisions. </w:t>
      </w:r>
    </w:p>
    <w:p w14:paraId="07F03D7D" w14:textId="189300E0" w:rsidR="007029CC" w:rsidRDefault="00D21D1C" w:rsidP="007029CC">
      <w:pPr>
        <w:pStyle w:val="NormalWeb"/>
        <w:numPr>
          <w:ilvl w:val="0"/>
          <w:numId w:val="5"/>
        </w:numPr>
        <w:spacing w:before="0" w:beforeAutospacing="0" w:after="120" w:afterAutospacing="0"/>
        <w:rPr>
          <w:rStyle w:val="CaptionTextChar"/>
          <w:sz w:val="24"/>
          <w:szCs w:val="24"/>
        </w:rPr>
      </w:pPr>
      <w:r>
        <w:rPr>
          <w:rStyle w:val="CaptionTextChar"/>
          <w:sz w:val="24"/>
          <w:szCs w:val="24"/>
        </w:rPr>
        <w:t xml:space="preserve">Problems like Basic Problem </w:t>
      </w:r>
      <w:r w:rsidR="000E0381">
        <w:rPr>
          <w:rStyle w:val="CaptionTextChar"/>
          <w:sz w:val="24"/>
          <w:szCs w:val="24"/>
        </w:rPr>
        <w:t>E-09</w:t>
      </w:r>
      <w:r>
        <w:rPr>
          <w:rStyle w:val="CaptionTextChar"/>
          <w:sz w:val="24"/>
          <w:szCs w:val="24"/>
        </w:rPr>
        <w:t xml:space="preserve">. </w:t>
      </w:r>
      <w:r w:rsidR="000E0381">
        <w:rPr>
          <w:rStyle w:val="CaptionTextChar"/>
          <w:sz w:val="24"/>
          <w:szCs w:val="24"/>
        </w:rPr>
        <w:t xml:space="preserve">From Figure 2 we could see each image has an upper object and a lower object. The AI agent should separate these two objects in each </w:t>
      </w:r>
      <w:r w:rsidR="00856124">
        <w:rPr>
          <w:rStyle w:val="CaptionTextChar"/>
          <w:sz w:val="24"/>
          <w:szCs w:val="24"/>
        </w:rPr>
        <w:t>image and</w:t>
      </w:r>
      <w:r w:rsidR="000E0381">
        <w:rPr>
          <w:rStyle w:val="CaptionTextChar"/>
          <w:sz w:val="24"/>
          <w:szCs w:val="24"/>
        </w:rPr>
        <w:t xml:space="preserve"> generate rules for the upper objects and lower objects, respectively. Yet it is hard for me to</w:t>
      </w:r>
      <w:r w:rsidR="00856124">
        <w:rPr>
          <w:rStyle w:val="CaptionTextChar"/>
          <w:sz w:val="24"/>
          <w:szCs w:val="24"/>
        </w:rPr>
        <w:t xml:space="preserve"> tell AI agent how to</w:t>
      </w:r>
      <w:r w:rsidR="000E0381">
        <w:rPr>
          <w:rStyle w:val="CaptionTextChar"/>
          <w:sz w:val="24"/>
          <w:szCs w:val="24"/>
        </w:rPr>
        <w:t xml:space="preserve"> separate upper objects and lower objects accurately </w:t>
      </w:r>
      <w:r w:rsidR="00856124">
        <w:rPr>
          <w:rStyle w:val="CaptionTextChar"/>
          <w:sz w:val="24"/>
          <w:szCs w:val="24"/>
        </w:rPr>
        <w:t>by rules</w:t>
      </w:r>
      <w:r w:rsidR="000E0381">
        <w:rPr>
          <w:rStyle w:val="CaptionTextChar"/>
          <w:sz w:val="24"/>
          <w:szCs w:val="24"/>
        </w:rPr>
        <w:t>.</w:t>
      </w:r>
    </w:p>
    <w:p w14:paraId="3406714E" w14:textId="009435EB" w:rsidR="0055236D" w:rsidRPr="007E0038" w:rsidRDefault="000E0381" w:rsidP="0055236D">
      <w:pPr>
        <w:pStyle w:val="NormalWeb"/>
        <w:spacing w:before="0" w:beforeAutospacing="0" w:after="120" w:afterAutospacing="0"/>
        <w:jc w:val="center"/>
        <w:rPr>
          <w:rStyle w:val="CaptionTextChar"/>
          <w:sz w:val="24"/>
          <w:szCs w:val="24"/>
        </w:rPr>
      </w:pPr>
      <w:r>
        <w:rPr>
          <w:rFonts w:ascii="Crimson Text" w:hAnsi="Crimson Text"/>
          <w:bCs/>
          <w:noProof/>
        </w:rPr>
        <w:drawing>
          <wp:inline distT="0" distB="0" distL="0" distR="0" wp14:anchorId="50E53690" wp14:editId="5CFB8CAD">
            <wp:extent cx="2019300" cy="1615440"/>
            <wp:effectExtent l="0" t="0" r="0" b="3810"/>
            <wp:docPr id="5" name="Picture 5"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 Problem E-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300" cy="1615440"/>
                    </a:xfrm>
                    <a:prstGeom prst="rect">
                      <a:avLst/>
                    </a:prstGeom>
                  </pic:spPr>
                </pic:pic>
              </a:graphicData>
            </a:graphic>
          </wp:inline>
        </w:drawing>
      </w:r>
    </w:p>
    <w:p w14:paraId="3A719FA6" w14:textId="25E657DD" w:rsidR="0055236D" w:rsidRDefault="0055236D" w:rsidP="00662B3C">
      <w:pPr>
        <w:pStyle w:val="NormalWeb"/>
        <w:spacing w:before="0" w:beforeAutospacing="0" w:after="120" w:afterAutospacing="0"/>
        <w:jc w:val="center"/>
        <w:rPr>
          <w:rStyle w:val="CaptionTextChar"/>
          <w:sz w:val="24"/>
          <w:szCs w:val="24"/>
        </w:rPr>
      </w:pPr>
      <w:r w:rsidRPr="00D00F15">
        <w:rPr>
          <w:rStyle w:val="CaptionTextChar"/>
          <w:b/>
        </w:rPr>
        <w:t xml:space="preserve">Figure </w:t>
      </w:r>
      <w:r w:rsidR="000E0381">
        <w:rPr>
          <w:rStyle w:val="CaptionTextChar"/>
          <w:b/>
        </w:rPr>
        <w:t>2</w:t>
      </w:r>
      <w:r w:rsidRPr="00D00F15">
        <w:rPr>
          <w:rStyle w:val="CaptionTextChar"/>
          <w:b/>
        </w:rPr>
        <w:t>.</w:t>
      </w:r>
      <w:r w:rsidRPr="00D00F15">
        <w:rPr>
          <w:rStyle w:val="CaptionTextChar"/>
        </w:rPr>
        <w:t xml:space="preserve"> Basic Problem </w:t>
      </w:r>
      <w:r w:rsidR="000E0381">
        <w:rPr>
          <w:rStyle w:val="CaptionTextChar"/>
        </w:rPr>
        <w:t>E</w:t>
      </w:r>
      <w:r w:rsidRPr="00D00F15">
        <w:rPr>
          <w:rStyle w:val="CaptionTextChar"/>
        </w:rPr>
        <w:t>-</w:t>
      </w:r>
      <w:r>
        <w:rPr>
          <w:rStyle w:val="CaptionTextChar"/>
        </w:rPr>
        <w:t>0</w:t>
      </w:r>
      <w:r w:rsidR="000E0381">
        <w:rPr>
          <w:rStyle w:val="CaptionTextChar"/>
        </w:rPr>
        <w:t>9</w:t>
      </w:r>
      <w:r>
        <w:rPr>
          <w:rStyle w:val="CaptionTextChar"/>
        </w:rPr>
        <w:t>.</w:t>
      </w:r>
    </w:p>
    <w:p w14:paraId="10C578AD" w14:textId="77777777" w:rsidR="00662B3C" w:rsidRDefault="00662B3C" w:rsidP="00662B3C">
      <w:pPr>
        <w:pStyle w:val="NormalWeb"/>
        <w:spacing w:before="0" w:beforeAutospacing="0" w:after="120" w:afterAutospacing="0"/>
        <w:jc w:val="center"/>
        <w:rPr>
          <w:rStyle w:val="CaptionTextChar"/>
          <w:sz w:val="24"/>
          <w:szCs w:val="24"/>
        </w:rPr>
      </w:pPr>
    </w:p>
    <w:p w14:paraId="26738827" w14:textId="2B169478" w:rsidR="007029CC" w:rsidRPr="00D00F15" w:rsidRDefault="007029CC" w:rsidP="007029CC">
      <w:pPr>
        <w:pStyle w:val="Heading1"/>
      </w:pPr>
      <w:r w:rsidRPr="00D00F15">
        <w:t>Section</w:t>
      </w:r>
      <w:r>
        <w:t xml:space="preserve"> </w:t>
      </w:r>
      <w:r w:rsidRPr="00D00F15">
        <w:t>V</w:t>
      </w:r>
    </w:p>
    <w:p w14:paraId="4CBEF888" w14:textId="37C5D059" w:rsidR="00D07B2B" w:rsidRDefault="00D21D1C" w:rsidP="00D21D1C">
      <w:pPr>
        <w:pStyle w:val="NormalWeb"/>
        <w:spacing w:before="0" w:beforeAutospacing="0" w:after="120" w:afterAutospacing="0"/>
        <w:rPr>
          <w:rStyle w:val="CaptionTextChar"/>
          <w:sz w:val="24"/>
          <w:szCs w:val="24"/>
        </w:rPr>
      </w:pPr>
      <w:r>
        <w:rPr>
          <w:rStyle w:val="CaptionTextChar"/>
          <w:sz w:val="24"/>
          <w:szCs w:val="24"/>
        </w:rPr>
        <w:t xml:space="preserve">For simple questions like Basic Problem </w:t>
      </w:r>
      <w:r w:rsidR="00735A37">
        <w:rPr>
          <w:rStyle w:val="CaptionTextChar"/>
          <w:sz w:val="24"/>
          <w:szCs w:val="24"/>
        </w:rPr>
        <w:t>E</w:t>
      </w:r>
      <w:r>
        <w:rPr>
          <w:rStyle w:val="CaptionTextChar"/>
          <w:sz w:val="24"/>
          <w:szCs w:val="24"/>
        </w:rPr>
        <w:t>-0</w:t>
      </w:r>
      <w:r w:rsidR="00735A37">
        <w:rPr>
          <w:rStyle w:val="CaptionTextChar"/>
          <w:sz w:val="24"/>
          <w:szCs w:val="24"/>
        </w:rPr>
        <w:t>1</w:t>
      </w:r>
      <w:r>
        <w:rPr>
          <w:rStyle w:val="CaptionTextChar"/>
          <w:sz w:val="24"/>
          <w:szCs w:val="24"/>
        </w:rPr>
        <w:t xml:space="preserve">, the AI agent could “perceive” that </w:t>
      </w:r>
      <w:r w:rsidR="00735A37">
        <w:rPr>
          <w:rStyle w:val="CaptionTextChar"/>
          <w:sz w:val="24"/>
          <w:szCs w:val="24"/>
        </w:rPr>
        <w:t>two images</w:t>
      </w:r>
      <w:r>
        <w:rPr>
          <w:rStyle w:val="CaptionTextChar"/>
          <w:sz w:val="24"/>
          <w:szCs w:val="24"/>
        </w:rPr>
        <w:t xml:space="preserve"> </w:t>
      </w:r>
      <w:r w:rsidR="00735A37">
        <w:rPr>
          <w:rStyle w:val="CaptionTextChar"/>
          <w:sz w:val="24"/>
          <w:szCs w:val="24"/>
        </w:rPr>
        <w:t>are</w:t>
      </w:r>
      <w:r>
        <w:rPr>
          <w:rStyle w:val="CaptionTextChar"/>
          <w:sz w:val="24"/>
          <w:szCs w:val="24"/>
        </w:rPr>
        <w:t xml:space="preserve"> </w:t>
      </w:r>
      <w:r w:rsidR="00735A37">
        <w:rPr>
          <w:rStyle w:val="CaptionTextChar"/>
          <w:sz w:val="24"/>
          <w:szCs w:val="24"/>
        </w:rPr>
        <w:t>overplayed to generate the third image by computing pixel-by-pixel differences</w:t>
      </w:r>
      <w:r>
        <w:rPr>
          <w:rStyle w:val="CaptionTextChar"/>
          <w:sz w:val="24"/>
          <w:szCs w:val="24"/>
        </w:rPr>
        <w:t xml:space="preserve">, as we human-beings directly see that by eyes. </w:t>
      </w:r>
      <w:proofErr w:type="gramStart"/>
      <w:r>
        <w:rPr>
          <w:rStyle w:val="CaptionTextChar"/>
          <w:sz w:val="24"/>
          <w:szCs w:val="24"/>
        </w:rPr>
        <w:t>However</w:t>
      </w:r>
      <w:proofErr w:type="gramEnd"/>
      <w:r>
        <w:rPr>
          <w:rStyle w:val="CaptionTextChar"/>
          <w:sz w:val="24"/>
          <w:szCs w:val="24"/>
        </w:rPr>
        <w:t xml:space="preserve"> for the following problems, </w:t>
      </w:r>
      <w:r w:rsidR="00D07B2B">
        <w:rPr>
          <w:rStyle w:val="CaptionTextChar"/>
          <w:sz w:val="24"/>
          <w:szCs w:val="24"/>
        </w:rPr>
        <w:t>I neither</w:t>
      </w:r>
      <w:r w:rsidR="00D07B2B" w:rsidRPr="00D07B2B">
        <w:rPr>
          <w:rStyle w:val="CaptionTextChar"/>
          <w:sz w:val="24"/>
          <w:szCs w:val="24"/>
        </w:rPr>
        <w:t xml:space="preserve"> feel that the nature of </w:t>
      </w:r>
      <w:r w:rsidR="00D07B2B">
        <w:rPr>
          <w:rStyle w:val="CaptionTextChar"/>
          <w:sz w:val="24"/>
          <w:szCs w:val="24"/>
        </w:rPr>
        <w:t>my</w:t>
      </w:r>
      <w:r w:rsidR="00D07B2B" w:rsidRPr="00D07B2B">
        <w:rPr>
          <w:rStyle w:val="CaptionTextChar"/>
          <w:sz w:val="24"/>
          <w:szCs w:val="24"/>
        </w:rPr>
        <w:t xml:space="preserve"> revisions reflect</w:t>
      </w:r>
      <w:r w:rsidR="00D07B2B">
        <w:rPr>
          <w:rStyle w:val="CaptionTextChar"/>
          <w:sz w:val="24"/>
          <w:szCs w:val="24"/>
        </w:rPr>
        <w:t>ing</w:t>
      </w:r>
      <w:r w:rsidR="00D07B2B" w:rsidRPr="00D07B2B">
        <w:rPr>
          <w:rStyle w:val="CaptionTextChar"/>
          <w:sz w:val="24"/>
          <w:szCs w:val="24"/>
        </w:rPr>
        <w:t xml:space="preserve"> the way a human learns from experiences</w:t>
      </w:r>
      <w:r w:rsidR="00D07B2B">
        <w:rPr>
          <w:rStyle w:val="CaptionTextChar"/>
          <w:sz w:val="24"/>
          <w:szCs w:val="24"/>
        </w:rPr>
        <w:t xml:space="preserve">, nor </w:t>
      </w:r>
      <w:r w:rsidR="00D07B2B" w:rsidRPr="00D07B2B">
        <w:rPr>
          <w:rStyle w:val="CaptionTextChar"/>
          <w:sz w:val="24"/>
          <w:szCs w:val="24"/>
        </w:rPr>
        <w:t xml:space="preserve">feel </w:t>
      </w:r>
      <w:r w:rsidR="00D07B2B">
        <w:rPr>
          <w:rStyle w:val="CaptionTextChar"/>
          <w:sz w:val="24"/>
          <w:szCs w:val="24"/>
        </w:rPr>
        <w:t xml:space="preserve">my </w:t>
      </w:r>
      <w:r w:rsidR="00D07B2B" w:rsidRPr="00D07B2B">
        <w:rPr>
          <w:rStyle w:val="CaptionTextChar"/>
          <w:sz w:val="24"/>
          <w:szCs w:val="24"/>
        </w:rPr>
        <w:t>final agent solves the problems similar to how a human would do so</w:t>
      </w:r>
      <w:r w:rsidR="00D07B2B">
        <w:rPr>
          <w:rStyle w:val="CaptionTextChar"/>
          <w:sz w:val="24"/>
          <w:szCs w:val="24"/>
        </w:rPr>
        <w:t xml:space="preserve">. </w:t>
      </w:r>
    </w:p>
    <w:p w14:paraId="44E396BF" w14:textId="350A21A9" w:rsidR="00735A37" w:rsidRDefault="00D21D1C" w:rsidP="007E0038">
      <w:pPr>
        <w:pStyle w:val="NormalWeb"/>
        <w:numPr>
          <w:ilvl w:val="0"/>
          <w:numId w:val="8"/>
        </w:numPr>
        <w:spacing w:before="0" w:beforeAutospacing="0" w:after="120" w:afterAutospacing="0"/>
        <w:rPr>
          <w:rStyle w:val="CaptionTextChar"/>
          <w:sz w:val="24"/>
          <w:szCs w:val="24"/>
        </w:rPr>
      </w:pPr>
      <w:r>
        <w:rPr>
          <w:rStyle w:val="CaptionTextChar"/>
          <w:sz w:val="24"/>
          <w:szCs w:val="24"/>
        </w:rPr>
        <w:t xml:space="preserve">Basic Problem </w:t>
      </w:r>
      <w:r w:rsidR="00735A37">
        <w:rPr>
          <w:rStyle w:val="CaptionTextChar"/>
          <w:sz w:val="24"/>
          <w:szCs w:val="24"/>
        </w:rPr>
        <w:t>E</w:t>
      </w:r>
      <w:r>
        <w:rPr>
          <w:rStyle w:val="CaptionTextChar"/>
          <w:sz w:val="24"/>
          <w:szCs w:val="24"/>
        </w:rPr>
        <w:t xml:space="preserve">-09: </w:t>
      </w:r>
      <w:r w:rsidR="00735A37">
        <w:rPr>
          <w:rStyle w:val="CaptionTextChar"/>
          <w:sz w:val="24"/>
          <w:szCs w:val="24"/>
        </w:rPr>
        <w:t xml:space="preserve">As discussed in Section IV, we human-beings could easily recognize the upper part and lower part in each </w:t>
      </w:r>
      <w:proofErr w:type="gramStart"/>
      <w:r w:rsidR="00735A37">
        <w:rPr>
          <w:rStyle w:val="CaptionTextChar"/>
          <w:sz w:val="24"/>
          <w:szCs w:val="24"/>
        </w:rPr>
        <w:t>image, and</w:t>
      </w:r>
      <w:proofErr w:type="gramEnd"/>
      <w:r w:rsidR="00735A37">
        <w:rPr>
          <w:rStyle w:val="CaptionTextChar"/>
          <w:sz w:val="24"/>
          <w:szCs w:val="24"/>
        </w:rPr>
        <w:t xml:space="preserve"> identify the pattern of upper parts on each row is “A-B-A”, and that of lower parts is “A-B-A” </w:t>
      </w:r>
      <w:r w:rsidR="00CB32B2">
        <w:rPr>
          <w:rStyle w:val="CaptionTextChar"/>
          <w:sz w:val="24"/>
          <w:szCs w:val="24"/>
        </w:rPr>
        <w:t xml:space="preserve">hereby </w:t>
      </w:r>
      <w:r w:rsidR="00735A37">
        <w:rPr>
          <w:rStyle w:val="CaptionTextChar"/>
          <w:sz w:val="24"/>
          <w:szCs w:val="24"/>
        </w:rPr>
        <w:t xml:space="preserve">image 7 is the correct answer. The reason we </w:t>
      </w:r>
      <w:proofErr w:type="gramStart"/>
      <w:r w:rsidR="00735A37">
        <w:rPr>
          <w:rStyle w:val="CaptionTextChar"/>
          <w:sz w:val="24"/>
          <w:szCs w:val="24"/>
        </w:rPr>
        <w:t>are able to</w:t>
      </w:r>
      <w:proofErr w:type="gramEnd"/>
      <w:r w:rsidR="00735A37">
        <w:rPr>
          <w:rStyle w:val="CaptionTextChar"/>
          <w:sz w:val="24"/>
          <w:szCs w:val="24"/>
        </w:rPr>
        <w:t xml:space="preserve"> choose the correct answer is that we have prior knowledge of “Circle”, “Square” and “Triangle” etc. In other word we make the decision</w:t>
      </w:r>
      <w:r w:rsidR="00CB32B2">
        <w:rPr>
          <w:rStyle w:val="CaptionTextChar"/>
          <w:sz w:val="24"/>
          <w:szCs w:val="24"/>
        </w:rPr>
        <w:t>s</w:t>
      </w:r>
      <w:r w:rsidR="00735A37">
        <w:rPr>
          <w:rStyle w:val="CaptionTextChar"/>
          <w:sz w:val="24"/>
          <w:szCs w:val="24"/>
        </w:rPr>
        <w:t xml:space="preserve"> at the “object” level. Unlike human-beings, the AI agent employs a “divide-and-conquer” strategy </w:t>
      </w:r>
      <w:r w:rsidR="00735A37">
        <w:rPr>
          <w:rStyle w:val="CaptionTextChar"/>
          <w:sz w:val="24"/>
          <w:szCs w:val="24"/>
        </w:rPr>
        <w:lastRenderedPageBreak/>
        <w:t>and makes decision at “pixel” level. For this kind of questions, it is quite hard for AI agent to mimic the way human perceiving and reasoning by using its “divide-and-conquer” strategy at “pixel” level.</w:t>
      </w:r>
    </w:p>
    <w:p w14:paraId="6AC121C8" w14:textId="0C07BF09" w:rsidR="00735A37" w:rsidRDefault="0066208C" w:rsidP="00D21D1C">
      <w:pPr>
        <w:pStyle w:val="NormalWeb"/>
        <w:numPr>
          <w:ilvl w:val="0"/>
          <w:numId w:val="8"/>
        </w:numPr>
        <w:spacing w:before="0" w:beforeAutospacing="0" w:after="120" w:afterAutospacing="0"/>
        <w:rPr>
          <w:rStyle w:val="CaptionTextChar"/>
          <w:sz w:val="24"/>
          <w:szCs w:val="24"/>
        </w:rPr>
      </w:pPr>
      <w:r>
        <w:rPr>
          <w:rStyle w:val="CaptionTextChar"/>
          <w:sz w:val="24"/>
          <w:szCs w:val="24"/>
        </w:rPr>
        <w:t xml:space="preserve">Basic Problem </w:t>
      </w:r>
      <w:r w:rsidR="00735A37">
        <w:rPr>
          <w:rStyle w:val="CaptionTextChar"/>
          <w:sz w:val="24"/>
          <w:szCs w:val="24"/>
        </w:rPr>
        <w:t>E</w:t>
      </w:r>
      <w:r>
        <w:rPr>
          <w:rStyle w:val="CaptionTextChar"/>
          <w:sz w:val="24"/>
          <w:szCs w:val="24"/>
        </w:rPr>
        <w:t>-</w:t>
      </w:r>
      <w:r w:rsidR="00735A37">
        <w:rPr>
          <w:rStyle w:val="CaptionTextChar"/>
          <w:sz w:val="24"/>
          <w:szCs w:val="24"/>
        </w:rPr>
        <w:t>12</w:t>
      </w:r>
      <w:r>
        <w:rPr>
          <w:rStyle w:val="CaptionTextChar"/>
          <w:sz w:val="24"/>
          <w:szCs w:val="24"/>
        </w:rPr>
        <w:t xml:space="preserve">: </w:t>
      </w:r>
      <w:r w:rsidR="00735A37">
        <w:rPr>
          <w:rStyle w:val="CaptionTextChar"/>
          <w:sz w:val="24"/>
          <w:szCs w:val="24"/>
        </w:rPr>
        <w:t xml:space="preserve">For images on each row, we will intuitively flip the middle one first, then shift it and the right image to “proper” positions and compare the overplayed image with the left image. So how does the AI know where the “proper” positions are? </w:t>
      </w:r>
      <w:proofErr w:type="gramStart"/>
      <w:r w:rsidR="00735A37">
        <w:rPr>
          <w:rStyle w:val="CaptionTextChar"/>
          <w:sz w:val="24"/>
          <w:szCs w:val="24"/>
        </w:rPr>
        <w:t>Often</w:t>
      </w:r>
      <w:proofErr w:type="gramEnd"/>
      <w:r w:rsidR="00735A37">
        <w:rPr>
          <w:rStyle w:val="CaptionTextChar"/>
          <w:sz w:val="24"/>
          <w:szCs w:val="24"/>
        </w:rPr>
        <w:t xml:space="preserve"> we will setup a parameter for AI agent to control the shifting, and a slightly changing of such parameter may cause severe overfitting or underfitting. In other word, sometimes we have a fuzzy thinking and could get a mental picture, whereas AI agent always needs accurate thinking and is restricted by rules.</w:t>
      </w:r>
    </w:p>
    <w:p w14:paraId="413BAA09" w14:textId="7D46DD2F" w:rsidR="007E0038" w:rsidRDefault="00735A37" w:rsidP="0012389C">
      <w:pPr>
        <w:pStyle w:val="NormalWeb"/>
        <w:spacing w:before="0" w:beforeAutospacing="0" w:after="120" w:afterAutospacing="0"/>
        <w:jc w:val="center"/>
        <w:rPr>
          <w:rStyle w:val="CaptionTextChar"/>
          <w:b/>
        </w:rPr>
      </w:pPr>
      <w:r>
        <w:rPr>
          <w:rFonts w:ascii="Crimson Text" w:hAnsi="Crimson Text"/>
          <w:b/>
          <w:bCs/>
          <w:noProof/>
          <w:sz w:val="20"/>
          <w:szCs w:val="20"/>
        </w:rPr>
        <w:drawing>
          <wp:inline distT="0" distB="0" distL="0" distR="0" wp14:anchorId="22A03D93" wp14:editId="5FDFE953">
            <wp:extent cx="2016919" cy="16135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Problem E-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218" cy="1617775"/>
                    </a:xfrm>
                    <a:prstGeom prst="rect">
                      <a:avLst/>
                    </a:prstGeom>
                  </pic:spPr>
                </pic:pic>
              </a:graphicData>
            </a:graphic>
          </wp:inline>
        </w:drawing>
      </w:r>
    </w:p>
    <w:p w14:paraId="60398A5A" w14:textId="0BCDA477" w:rsidR="007E0038" w:rsidRDefault="007E0038" w:rsidP="0012389C">
      <w:pPr>
        <w:pStyle w:val="NormalWeb"/>
        <w:spacing w:before="0" w:beforeAutospacing="0" w:after="120" w:afterAutospacing="0"/>
        <w:jc w:val="center"/>
        <w:rPr>
          <w:rStyle w:val="CaptionTextChar"/>
          <w:sz w:val="24"/>
          <w:szCs w:val="24"/>
        </w:rPr>
      </w:pPr>
      <w:r w:rsidRPr="00D00F15">
        <w:rPr>
          <w:rStyle w:val="CaptionTextChar"/>
          <w:b/>
        </w:rPr>
        <w:t xml:space="preserve">Figure </w:t>
      </w:r>
      <w:r w:rsidR="00A4260F">
        <w:rPr>
          <w:rStyle w:val="CaptionTextChar"/>
          <w:b/>
        </w:rPr>
        <w:t>3</w:t>
      </w:r>
      <w:r w:rsidRPr="00D00F15">
        <w:rPr>
          <w:rStyle w:val="CaptionTextChar"/>
          <w:b/>
        </w:rPr>
        <w:t>.</w:t>
      </w:r>
      <w:r w:rsidRPr="00D00F15">
        <w:rPr>
          <w:rStyle w:val="CaptionTextChar"/>
        </w:rPr>
        <w:t xml:space="preserve"> Basic Problem </w:t>
      </w:r>
      <w:r w:rsidR="00A4260F">
        <w:rPr>
          <w:rStyle w:val="CaptionTextChar"/>
        </w:rPr>
        <w:t>E</w:t>
      </w:r>
      <w:r w:rsidRPr="00D00F15">
        <w:rPr>
          <w:rStyle w:val="CaptionTextChar"/>
        </w:rPr>
        <w:t>-</w:t>
      </w:r>
      <w:r>
        <w:rPr>
          <w:rStyle w:val="CaptionTextChar"/>
        </w:rPr>
        <w:t>1</w:t>
      </w:r>
      <w:r w:rsidR="00A4260F">
        <w:rPr>
          <w:rStyle w:val="CaptionTextChar"/>
        </w:rPr>
        <w:t>2</w:t>
      </w:r>
      <w:bookmarkStart w:id="6" w:name="_GoBack"/>
      <w:bookmarkEnd w:id="6"/>
      <w:r>
        <w:rPr>
          <w:rStyle w:val="CaptionTextChar"/>
        </w:rPr>
        <w:t>.</w:t>
      </w:r>
    </w:p>
    <w:p w14:paraId="555163CE" w14:textId="77777777" w:rsidR="00D5034D" w:rsidRPr="00D00F15" w:rsidRDefault="00D5034D" w:rsidP="008F207F">
      <w:pPr>
        <w:pStyle w:val="Heading1"/>
      </w:pPr>
      <w:r w:rsidRPr="00D00F15">
        <w:rPr>
          <w:szCs w:val="36"/>
        </w:rPr>
        <w:t>References</w:t>
      </w:r>
    </w:p>
    <w:p w14:paraId="3C23DDB2" w14:textId="77777777" w:rsidR="00B45B1E" w:rsidRDefault="00B45B1E" w:rsidP="007E70D0">
      <w:pPr>
        <w:pStyle w:val="NumberedList"/>
      </w:pPr>
      <w:r w:rsidRPr="00B45B1E">
        <w:t xml:space="preserve">Little, D., Lewandowsky, S., &amp; Griffiths, T. (2012). A Bayesian model of rule induction in Raven’s progressive matrices. </w:t>
      </w:r>
      <w:r w:rsidRPr="00C73315">
        <w:rPr>
          <w:i/>
        </w:rPr>
        <w:t>In Proceedings of the 34th Annual Conference of the Cognitive Science Society.</w:t>
      </w:r>
      <w:r w:rsidRPr="00B45B1E">
        <w:t xml:space="preserve"> Sapporo, Japan.</w:t>
      </w:r>
    </w:p>
    <w:p w14:paraId="66EED62C" w14:textId="63E2040F" w:rsidR="0001758E" w:rsidRDefault="000076FC" w:rsidP="007E70D0">
      <w:pPr>
        <w:pStyle w:val="NumberedList"/>
      </w:pPr>
      <w:r>
        <w:t>Evans</w:t>
      </w:r>
      <w:r w:rsidR="00D5034D" w:rsidRPr="00D00F15">
        <w:t xml:space="preserve">, </w:t>
      </w:r>
      <w:r>
        <w:t>T</w:t>
      </w:r>
      <w:r w:rsidR="00D5034D" w:rsidRPr="00D00F15">
        <w:t xml:space="preserve">. </w:t>
      </w:r>
      <w:r>
        <w:t>G</w:t>
      </w:r>
      <w:r w:rsidR="00D5034D" w:rsidRPr="00D00F15">
        <w:t>. (</w:t>
      </w:r>
      <w:r>
        <w:t>1964</w:t>
      </w:r>
      <w:r w:rsidR="00D5034D" w:rsidRPr="00D00F15">
        <w:t xml:space="preserve">). </w:t>
      </w:r>
      <w:r>
        <w:t>A heuristic program to solve geometric-analogy problems</w:t>
      </w:r>
      <w:r w:rsidR="00D5034D" w:rsidRPr="00D00F15">
        <w:t xml:space="preserve">. In </w:t>
      </w:r>
      <w:r w:rsidRPr="000076FC">
        <w:rPr>
          <w:i/>
          <w:iCs/>
        </w:rPr>
        <w:t>AFIPS '64 (Spring) Proceedings of the April 21-23, 1964, spring joint computer conference</w:t>
      </w:r>
      <w:r>
        <w:rPr>
          <w:i/>
          <w:iCs/>
        </w:rPr>
        <w:t xml:space="preserve">. </w:t>
      </w:r>
      <w:r>
        <w:t>Washington, D.C., USA.</w:t>
      </w:r>
      <w:bookmarkEnd w:id="1"/>
    </w:p>
    <w:p w14:paraId="70C2A63D" w14:textId="768018A6" w:rsidR="00C73315" w:rsidRPr="00D00F15" w:rsidRDefault="002077AA" w:rsidP="007E70D0">
      <w:pPr>
        <w:pStyle w:val="NumberedList"/>
      </w:pPr>
      <w:r>
        <w:t xml:space="preserve">Joyner, D., Bedwell, D., Graham, C., Lemmon, W., Martinez, O., &amp; Goel, A. (2015). Using Human Computation to Acquire Novel Methods for Addressing Visual Analogy Problems on Intelligence Tests. In </w:t>
      </w:r>
      <w:r>
        <w:rPr>
          <w:i/>
          <w:iCs/>
        </w:rPr>
        <w:t>Proceedings of the Sixth International Conference on Computational Creativity</w:t>
      </w:r>
      <w:r>
        <w:t>. Provo, Utah.</w:t>
      </w:r>
    </w:p>
    <w:sectPr w:rsidR="00C73315" w:rsidRPr="00D00F15" w:rsidSect="00BD5831">
      <w:headerReference w:type="default" r:id="rId11"/>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0E697" w14:textId="77777777" w:rsidR="0069277E" w:rsidRDefault="0069277E" w:rsidP="00D5034D">
      <w:pPr>
        <w:spacing w:after="0" w:line="240" w:lineRule="auto"/>
      </w:pPr>
      <w:r>
        <w:separator/>
      </w:r>
    </w:p>
  </w:endnote>
  <w:endnote w:type="continuationSeparator" w:id="0">
    <w:p w14:paraId="52A87C3B" w14:textId="77777777" w:rsidR="0069277E" w:rsidRDefault="0069277E"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rimson Text">
    <w:panose1 w:val="02000503000000000000"/>
    <w:charset w:val="00"/>
    <w:family w:val="auto"/>
    <w:pitch w:val="variable"/>
    <w:sig w:usb0="A00000CF" w:usb1="50000062" w:usb2="0000001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8A2A9" w14:textId="77777777" w:rsidR="0069277E" w:rsidRDefault="0069277E" w:rsidP="00D5034D">
      <w:pPr>
        <w:spacing w:after="0" w:line="240" w:lineRule="auto"/>
      </w:pPr>
      <w:r>
        <w:separator/>
      </w:r>
    </w:p>
  </w:footnote>
  <w:footnote w:type="continuationSeparator" w:id="0">
    <w:p w14:paraId="0288BEF1" w14:textId="77777777" w:rsidR="0069277E" w:rsidRDefault="0069277E"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0B80172" w14:textId="77777777" w:rsidR="007E70D0" w:rsidRDefault="007E70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1C71B7" w14:textId="77777777" w:rsidR="007E70D0" w:rsidRDefault="007E7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DFD"/>
    <w:multiLevelType w:val="hybridMultilevel"/>
    <w:tmpl w:val="E96A2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04D40"/>
    <w:multiLevelType w:val="hybridMultilevel"/>
    <w:tmpl w:val="C4DA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B02DD"/>
    <w:multiLevelType w:val="hybridMultilevel"/>
    <w:tmpl w:val="23D4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B35B8"/>
    <w:multiLevelType w:val="hybridMultilevel"/>
    <w:tmpl w:val="51EC4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C575A"/>
    <w:multiLevelType w:val="hybridMultilevel"/>
    <w:tmpl w:val="D540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B11FF"/>
    <w:multiLevelType w:val="hybridMultilevel"/>
    <w:tmpl w:val="23D4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465CD"/>
    <w:multiLevelType w:val="hybridMultilevel"/>
    <w:tmpl w:val="59988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D1B20"/>
    <w:multiLevelType w:val="hybridMultilevel"/>
    <w:tmpl w:val="95B6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AB29CE"/>
    <w:multiLevelType w:val="hybridMultilevel"/>
    <w:tmpl w:val="23D4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0"/>
  </w:num>
  <w:num w:numId="7">
    <w:abstractNumId w:val="0"/>
  </w:num>
  <w:num w:numId="8">
    <w:abstractNumId w:val="4"/>
  </w:num>
  <w:num w:numId="9">
    <w:abstractNumId w:val="5"/>
  </w:num>
  <w:num w:numId="10">
    <w:abstractNumId w:val="7"/>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5360"/>
    <w:rsid w:val="000076FC"/>
    <w:rsid w:val="0001758E"/>
    <w:rsid w:val="000B5FBA"/>
    <w:rsid w:val="000E0381"/>
    <w:rsid w:val="00101CF6"/>
    <w:rsid w:val="0012389C"/>
    <w:rsid w:val="0017394D"/>
    <w:rsid w:val="0017539A"/>
    <w:rsid w:val="00183322"/>
    <w:rsid w:val="002077AA"/>
    <w:rsid w:val="00216658"/>
    <w:rsid w:val="00234784"/>
    <w:rsid w:val="0025372A"/>
    <w:rsid w:val="00260F7F"/>
    <w:rsid w:val="00270046"/>
    <w:rsid w:val="002D066E"/>
    <w:rsid w:val="003061EB"/>
    <w:rsid w:val="003125D2"/>
    <w:rsid w:val="00342EE7"/>
    <w:rsid w:val="003566B2"/>
    <w:rsid w:val="0044485A"/>
    <w:rsid w:val="00460746"/>
    <w:rsid w:val="004D097D"/>
    <w:rsid w:val="004E5575"/>
    <w:rsid w:val="0055236D"/>
    <w:rsid w:val="005B21D5"/>
    <w:rsid w:val="005F38EA"/>
    <w:rsid w:val="006346DC"/>
    <w:rsid w:val="0066208C"/>
    <w:rsid w:val="00662B3C"/>
    <w:rsid w:val="00671B18"/>
    <w:rsid w:val="0069277E"/>
    <w:rsid w:val="00693387"/>
    <w:rsid w:val="006B7946"/>
    <w:rsid w:val="006D4512"/>
    <w:rsid w:val="007029CC"/>
    <w:rsid w:val="00735A37"/>
    <w:rsid w:val="007620BE"/>
    <w:rsid w:val="00791783"/>
    <w:rsid w:val="007A5465"/>
    <w:rsid w:val="007C0E4A"/>
    <w:rsid w:val="007E0038"/>
    <w:rsid w:val="007E70D0"/>
    <w:rsid w:val="00805D71"/>
    <w:rsid w:val="00814B73"/>
    <w:rsid w:val="0085490C"/>
    <w:rsid w:val="00856124"/>
    <w:rsid w:val="008B1EA4"/>
    <w:rsid w:val="008D04A4"/>
    <w:rsid w:val="008F207F"/>
    <w:rsid w:val="00967EA6"/>
    <w:rsid w:val="00973F8B"/>
    <w:rsid w:val="009A4263"/>
    <w:rsid w:val="009E4232"/>
    <w:rsid w:val="009E57AE"/>
    <w:rsid w:val="00A03808"/>
    <w:rsid w:val="00A4260F"/>
    <w:rsid w:val="00A54CB7"/>
    <w:rsid w:val="00AC2DF7"/>
    <w:rsid w:val="00AD656A"/>
    <w:rsid w:val="00B107B0"/>
    <w:rsid w:val="00B145BF"/>
    <w:rsid w:val="00B247B4"/>
    <w:rsid w:val="00B27D8F"/>
    <w:rsid w:val="00B36B3F"/>
    <w:rsid w:val="00B45B1E"/>
    <w:rsid w:val="00B46CE6"/>
    <w:rsid w:val="00B564F4"/>
    <w:rsid w:val="00B73ACE"/>
    <w:rsid w:val="00B80F47"/>
    <w:rsid w:val="00BA4F16"/>
    <w:rsid w:val="00BD5831"/>
    <w:rsid w:val="00BE3EDF"/>
    <w:rsid w:val="00C25EA5"/>
    <w:rsid w:val="00C723D1"/>
    <w:rsid w:val="00C73315"/>
    <w:rsid w:val="00CB32B2"/>
    <w:rsid w:val="00D00F15"/>
    <w:rsid w:val="00D07B2B"/>
    <w:rsid w:val="00D16DDD"/>
    <w:rsid w:val="00D21D1C"/>
    <w:rsid w:val="00D5034D"/>
    <w:rsid w:val="00DE3218"/>
    <w:rsid w:val="00DF36FA"/>
    <w:rsid w:val="00E179D7"/>
    <w:rsid w:val="00E73DE1"/>
    <w:rsid w:val="00EC3706"/>
    <w:rsid w:val="00EE68D8"/>
    <w:rsid w:val="00F3634B"/>
    <w:rsid w:val="00F44E49"/>
    <w:rsid w:val="00F511EB"/>
    <w:rsid w:val="00FA0EDA"/>
    <w:rsid w:val="00FE3321"/>
    <w:rsid w:val="00FF7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FA6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table" w:styleId="TableGrid">
    <w:name w:val="Table Grid"/>
    <w:basedOn w:val="TableNormal"/>
    <w:uiPriority w:val="39"/>
    <w:rsid w:val="0021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29CC"/>
    <w:pPr>
      <w:ind w:left="720"/>
      <w:contextualSpacing/>
    </w:pPr>
  </w:style>
  <w:style w:type="paragraph" w:styleId="BalloonText">
    <w:name w:val="Balloon Text"/>
    <w:basedOn w:val="Normal"/>
    <w:link w:val="BalloonTextChar"/>
    <w:uiPriority w:val="99"/>
    <w:semiHidden/>
    <w:unhideWhenUsed/>
    <w:rsid w:val="009A4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263"/>
    <w:rPr>
      <w:rFonts w:ascii="Segoe UI" w:eastAsia="Times New Roman" w:hAnsi="Segoe UI" w:cs="Segoe UI"/>
      <w:color w:val="000000"/>
      <w:sz w:val="18"/>
      <w:szCs w:val="18"/>
    </w:rPr>
  </w:style>
  <w:style w:type="character" w:customStyle="1" w:styleId="highlighted">
    <w:name w:val="highlighted"/>
    <w:basedOn w:val="DefaultParagraphFont"/>
    <w:rsid w:val="00AD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64569734">
      <w:bodyDiv w:val="1"/>
      <w:marLeft w:val="0"/>
      <w:marRight w:val="0"/>
      <w:marTop w:val="0"/>
      <w:marBottom w:val="0"/>
      <w:divBdr>
        <w:top w:val="none" w:sz="0" w:space="0" w:color="auto"/>
        <w:left w:val="none" w:sz="0" w:space="0" w:color="auto"/>
        <w:bottom w:val="none" w:sz="0" w:space="0" w:color="auto"/>
        <w:right w:val="none" w:sz="0" w:space="0" w:color="auto"/>
      </w:divBdr>
    </w:div>
    <w:div w:id="8292431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422651860">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840120911">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86125557">
      <w:bodyDiv w:val="1"/>
      <w:marLeft w:val="0"/>
      <w:marRight w:val="0"/>
      <w:marTop w:val="0"/>
      <w:marBottom w:val="0"/>
      <w:divBdr>
        <w:top w:val="none" w:sz="0" w:space="0" w:color="auto"/>
        <w:left w:val="none" w:sz="0" w:space="0" w:color="auto"/>
        <w:bottom w:val="none" w:sz="0" w:space="0" w:color="auto"/>
        <w:right w:val="none" w:sz="0" w:space="0" w:color="auto"/>
      </w:divBdr>
      <w:divsChild>
        <w:div w:id="1148013140">
          <w:marLeft w:val="0"/>
          <w:marRight w:val="0"/>
          <w:marTop w:val="0"/>
          <w:marBottom w:val="0"/>
          <w:divBdr>
            <w:top w:val="none" w:sz="0" w:space="0" w:color="auto"/>
            <w:left w:val="none" w:sz="0" w:space="0" w:color="auto"/>
            <w:bottom w:val="none" w:sz="0" w:space="0" w:color="auto"/>
            <w:right w:val="none" w:sz="0" w:space="0" w:color="auto"/>
          </w:divBdr>
        </w:div>
        <w:div w:id="320083651">
          <w:marLeft w:val="0"/>
          <w:marRight w:val="0"/>
          <w:marTop w:val="0"/>
          <w:marBottom w:val="0"/>
          <w:divBdr>
            <w:top w:val="none" w:sz="0" w:space="0" w:color="auto"/>
            <w:left w:val="none" w:sz="0" w:space="0" w:color="auto"/>
            <w:bottom w:val="none" w:sz="0" w:space="0" w:color="auto"/>
            <w:right w:val="none" w:sz="0" w:space="0" w:color="auto"/>
          </w:divBdr>
        </w:div>
      </w:divsChild>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570918646">
      <w:bodyDiv w:val="1"/>
      <w:marLeft w:val="0"/>
      <w:marRight w:val="0"/>
      <w:marTop w:val="0"/>
      <w:marBottom w:val="0"/>
      <w:divBdr>
        <w:top w:val="none" w:sz="0" w:space="0" w:color="auto"/>
        <w:left w:val="none" w:sz="0" w:space="0" w:color="auto"/>
        <w:bottom w:val="none" w:sz="0" w:space="0" w:color="auto"/>
        <w:right w:val="none" w:sz="0" w:space="0" w:color="auto"/>
      </w:divBdr>
      <w:divsChild>
        <w:div w:id="966934674">
          <w:marLeft w:val="0"/>
          <w:marRight w:val="0"/>
          <w:marTop w:val="0"/>
          <w:marBottom w:val="0"/>
          <w:divBdr>
            <w:top w:val="none" w:sz="0" w:space="0" w:color="auto"/>
            <w:left w:val="none" w:sz="0" w:space="0" w:color="auto"/>
            <w:bottom w:val="none" w:sz="0" w:space="0" w:color="auto"/>
            <w:right w:val="none" w:sz="0" w:space="0" w:color="auto"/>
          </w:divBdr>
        </w:div>
        <w:div w:id="707922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8D03D-106C-4650-AFC3-C2E3A9E9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651</TotalTime>
  <Pages>10</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David;ZHENG FU</dc:creator>
  <cp:keywords/>
  <dc:description/>
  <cp:lastModifiedBy>ZHENG FU</cp:lastModifiedBy>
  <cp:revision>40</cp:revision>
  <cp:lastPrinted>2018-12-03T05:01:00Z</cp:lastPrinted>
  <dcterms:created xsi:type="dcterms:W3CDTF">2018-10-29T04:39:00Z</dcterms:created>
  <dcterms:modified xsi:type="dcterms:W3CDTF">2018-12-03T09:03:00Z</dcterms:modified>
</cp:coreProperties>
</file>