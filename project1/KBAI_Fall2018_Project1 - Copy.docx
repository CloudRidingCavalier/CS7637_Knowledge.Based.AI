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F649C" w14:textId="5BDCFC05" w:rsidR="00BD5831" w:rsidRPr="00D00F15" w:rsidRDefault="00B564F4" w:rsidP="008F207F">
      <w:pPr>
        <w:pStyle w:val="Title"/>
      </w:pPr>
      <w:bookmarkStart w:id="0" w:name="_Hlk525511521"/>
      <w:bookmarkStart w:id="1" w:name="_Hlk528519115"/>
      <w:bookmarkEnd w:id="1"/>
      <w:r w:rsidRPr="00D00F15">
        <w:t xml:space="preserve">Report of Project </w:t>
      </w:r>
      <w:r w:rsidR="005F38EA">
        <w:t>2</w:t>
      </w:r>
    </w:p>
    <w:p w14:paraId="4843659A" w14:textId="77777777" w:rsidR="00D5034D" w:rsidRPr="00D00F15" w:rsidRDefault="00B564F4" w:rsidP="008F207F">
      <w:pPr>
        <w:pStyle w:val="Subtitle"/>
      </w:pPr>
      <w:r w:rsidRPr="00D00F15">
        <w:t>ZHENG FU</w:t>
      </w:r>
      <w:r w:rsidR="00D5034D" w:rsidRPr="00D00F15">
        <w:br/>
      </w:r>
      <w:r w:rsidRPr="00D00F15">
        <w:rPr>
          <w:rStyle w:val="Hyperlink"/>
        </w:rPr>
        <w:t>zfu66@gatech.edu</w:t>
      </w:r>
    </w:p>
    <w:p w14:paraId="5C9D8FDF" w14:textId="1F379C26" w:rsidR="00D5034D" w:rsidRPr="00D00F15" w:rsidRDefault="00D5034D" w:rsidP="00460746">
      <w:pPr>
        <w:pStyle w:val="Abstract"/>
        <w:spacing w:after="0"/>
        <w:contextualSpacing/>
      </w:pPr>
      <w:r w:rsidRPr="00F44E49">
        <w:rPr>
          <w:rFonts w:eastAsiaTheme="minorEastAsia"/>
          <w:color w:val="auto"/>
        </w:rPr>
        <w:t>Abstract.</w:t>
      </w:r>
      <w:r w:rsidRPr="00D00F15">
        <w:t xml:space="preserve"> </w:t>
      </w:r>
      <w:r w:rsidR="00B27D8F" w:rsidRPr="00D00F15">
        <w:t xml:space="preserve">In this report, I describe the algorithms underlying a knowledge-based AI agent for solving </w:t>
      </w:r>
      <w:r w:rsidR="007E70D0">
        <w:t>3</w:t>
      </w:r>
      <w:r w:rsidR="00B27D8F" w:rsidRPr="00D00F15">
        <w:t xml:space="preserve"> x </w:t>
      </w:r>
      <w:r w:rsidR="007E70D0">
        <w:t>3</w:t>
      </w:r>
      <w:r w:rsidR="00B27D8F" w:rsidRPr="00D00F15">
        <w:t xml:space="preserve"> puzzle</w:t>
      </w:r>
      <w:r w:rsidR="00973F8B" w:rsidRPr="00D00F15">
        <w:t>s</w:t>
      </w:r>
      <w:r w:rsidR="00B27D8F" w:rsidRPr="00D00F15">
        <w:t xml:space="preserve"> in Raven’s Progressive Matrices test</w:t>
      </w:r>
      <w:r w:rsidR="00183322">
        <w:t xml:space="preserve"> </w:t>
      </w:r>
      <w:r w:rsidR="00183322">
        <w:t>using visual representations</w:t>
      </w:r>
      <w:r w:rsidR="00B27D8F" w:rsidRPr="00D00F15">
        <w:t xml:space="preserve">. A further discussion was made to elucidate the difference between the AI agent behaviors </w:t>
      </w:r>
      <w:r w:rsidR="008F207F" w:rsidRPr="00D00F15">
        <w:t>and the</w:t>
      </w:r>
      <w:r w:rsidR="00B27D8F" w:rsidRPr="00D00F15">
        <w:t xml:space="preserve"> ways a human </w:t>
      </w:r>
      <w:r w:rsidR="00973F8B" w:rsidRPr="00D00F15">
        <w:t>using</w:t>
      </w:r>
      <w:r w:rsidR="00B27D8F" w:rsidRPr="00D00F15">
        <w:t xml:space="preserve"> </w:t>
      </w:r>
      <w:r w:rsidR="00FF7EF7" w:rsidRPr="00D00F15">
        <w:t>to solve these problems.</w:t>
      </w:r>
    </w:p>
    <w:p w14:paraId="3B7F0956" w14:textId="19740E2B" w:rsidR="00460746" w:rsidRDefault="00460746" w:rsidP="008F207F">
      <w:pPr>
        <w:pStyle w:val="Heading1"/>
      </w:pPr>
      <w:r>
        <w:t>Section I</w:t>
      </w:r>
    </w:p>
    <w:p w14:paraId="32A20928" w14:textId="1A94F7CC" w:rsidR="00B45B1E" w:rsidRDefault="007E70D0" w:rsidP="00B45B1E">
      <w:r>
        <w:t xml:space="preserve">In this project I intend to use </w:t>
      </w:r>
      <w:r w:rsidR="00183322">
        <w:t>visual representations</w:t>
      </w:r>
      <w:r w:rsidR="00183322">
        <w:t xml:space="preserve"> </w:t>
      </w:r>
      <w:r>
        <w:t xml:space="preserve">to solve the 3 x 3 </w:t>
      </w:r>
      <w:r w:rsidRPr="00D00F15">
        <w:t xml:space="preserve">Raven’s Progressive Matrices </w:t>
      </w:r>
      <w:r>
        <w:t xml:space="preserve">(RPM) </w:t>
      </w:r>
      <w:r w:rsidRPr="00D00F15">
        <w:t>test</w:t>
      </w:r>
      <w:r>
        <w:t>. Since the final project (problem set D and E) d</w:t>
      </w:r>
      <w:r w:rsidR="00183322">
        <w:t>oes</w:t>
      </w:r>
      <w:r>
        <w:t xml:space="preserve"> not offer </w:t>
      </w:r>
      <w:r w:rsidR="00183322">
        <w:t>verbal presentation of</w:t>
      </w:r>
      <w:r>
        <w:t xml:space="preserve"> puzzles and I want to be familiar with how to solve RPM problems in </w:t>
      </w:r>
      <w:r w:rsidR="00183322">
        <w:t xml:space="preserve">a </w:t>
      </w:r>
      <w:r>
        <w:t xml:space="preserve">visual way. I was inspired by </w:t>
      </w:r>
      <w:r w:rsidR="00B45B1E" w:rsidRPr="00B45B1E">
        <w:t xml:space="preserve">Daniel R. Little </w:t>
      </w:r>
      <w:r w:rsidR="00B45B1E">
        <w:t>et al. 2012</w:t>
      </w:r>
      <w:r>
        <w:t xml:space="preserve"> paper that summarized </w:t>
      </w:r>
      <w:r w:rsidR="00B45B1E">
        <w:t>eight</w:t>
      </w:r>
      <w:r>
        <w:t xml:space="preserve"> rules to solve the RPM problem visually:</w:t>
      </w:r>
      <w:r w:rsidR="00B45B1E" w:rsidRPr="00B45B1E">
        <w:t xml:space="preserve"> </w:t>
      </w:r>
    </w:p>
    <w:p w14:paraId="0D461608" w14:textId="5FA39825" w:rsidR="00B45B1E" w:rsidRPr="00B247B4" w:rsidRDefault="00B45B1E" w:rsidP="00B45B1E">
      <w:pPr>
        <w:pStyle w:val="Quote"/>
      </w:pPr>
      <w:r w:rsidRPr="00B247B4">
        <w:t>“</w:t>
      </w:r>
      <w:r w:rsidRPr="00B45B1E">
        <w:t>1) constant, 2) increment or 3) decrement, 4) permutation, 5) logical AND, 6) logical OR, 7) logical XOR and 8) a Distribution of 2 rule.</w:t>
      </w:r>
      <w:r w:rsidRPr="00B247B4">
        <w:t>” (</w:t>
      </w:r>
      <w:r>
        <w:t>Little</w:t>
      </w:r>
      <w:r w:rsidRPr="00B247B4">
        <w:t xml:space="preserve"> 201</w:t>
      </w:r>
      <w:r>
        <w:t>2</w:t>
      </w:r>
      <w:r w:rsidRPr="00B247B4">
        <w:t>)</w:t>
      </w:r>
    </w:p>
    <w:p w14:paraId="26D6A22C" w14:textId="5C7E73E9" w:rsidR="005F38EA" w:rsidRDefault="005F38EA" w:rsidP="008F207F">
      <w:r>
        <w:t>Based on the rules mentioned above, here are the steps I improved my AI agent over time:</w:t>
      </w:r>
    </w:p>
    <w:p w14:paraId="7A318796" w14:textId="54E57413" w:rsidR="005F38EA" w:rsidRDefault="005F38EA" w:rsidP="005F38EA">
      <w:pPr>
        <w:pStyle w:val="ListParagraph"/>
        <w:numPr>
          <w:ilvl w:val="0"/>
          <w:numId w:val="7"/>
        </w:numPr>
      </w:pPr>
      <w:r>
        <w:t>On the first round I design the AI agent to check the simplest way: all three images in one row is identical, or all three images in one column is identical.</w:t>
      </w:r>
    </w:p>
    <w:p w14:paraId="077AFA77" w14:textId="6269629D" w:rsidR="005F38EA" w:rsidRDefault="005F38EA" w:rsidP="005F38EA">
      <w:pPr>
        <w:pStyle w:val="ListParagraph"/>
        <w:numPr>
          <w:ilvl w:val="0"/>
          <w:numId w:val="7"/>
        </w:numPr>
      </w:pPr>
      <w:r>
        <w:t xml:space="preserve">On the second round the AI agent </w:t>
      </w:r>
      <w:proofErr w:type="gramStart"/>
      <w:r>
        <w:t>is able to</w:t>
      </w:r>
      <w:proofErr w:type="gramEnd"/>
      <w:r>
        <w:t xml:space="preserve"> check if the three images in one row have the “Addition” relationship. Here “Addition” relationship is defined as the (Black pixels of image 1) + (Black pixels of image2) = (Black pixels of image 3)</w:t>
      </w:r>
    </w:p>
    <w:p w14:paraId="1D25101F" w14:textId="1BF0F296" w:rsidR="005F38EA" w:rsidRDefault="005F38EA" w:rsidP="005F38EA">
      <w:pPr>
        <w:pStyle w:val="ListParagraph"/>
        <w:numPr>
          <w:ilvl w:val="0"/>
          <w:numId w:val="7"/>
        </w:numPr>
      </w:pPr>
      <w:r>
        <w:t>Then I make is possible for AI agent to determine if the three images in one row have a “Zoom-Out” tendency, such as the Basic Problem C-02 (see Figure 1 for more details).</w:t>
      </w:r>
    </w:p>
    <w:p w14:paraId="125E39D8" w14:textId="0C9FEE7D" w:rsidR="005F38EA" w:rsidRPr="00D00F15" w:rsidRDefault="005F38EA" w:rsidP="005F38EA">
      <w:pPr>
        <w:pStyle w:val="NormalWeb"/>
        <w:spacing w:before="0" w:beforeAutospacing="0" w:after="120" w:afterAutospacing="0"/>
        <w:ind w:left="720"/>
        <w:jc w:val="center"/>
        <w:rPr>
          <w:rStyle w:val="CaptionTextChar"/>
        </w:rPr>
      </w:pPr>
      <w:r>
        <w:rPr>
          <w:rFonts w:ascii="Crimson Text" w:hAnsi="Crimson Text"/>
          <w:noProof/>
        </w:rPr>
        <w:lastRenderedPageBreak/>
        <w:drawing>
          <wp:inline distT="0" distB="0" distL="0" distR="0" wp14:anchorId="1F1C6AEE" wp14:editId="23F50E1C">
            <wp:extent cx="2185954" cy="1748763"/>
            <wp:effectExtent l="0" t="0" r="5080" b="4445"/>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 Problem C-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321" cy="1752256"/>
                    </a:xfrm>
                    <a:prstGeom prst="rect">
                      <a:avLst/>
                    </a:prstGeom>
                  </pic:spPr>
                </pic:pic>
              </a:graphicData>
            </a:graphic>
          </wp:inline>
        </w:drawing>
      </w:r>
      <w:r w:rsidRPr="00D00F15">
        <w:rPr>
          <w:rFonts w:ascii="Crimson Text" w:hAnsi="Crimson Text"/>
        </w:rPr>
        <w:br/>
      </w:r>
      <w:r w:rsidRPr="00D00F15">
        <w:rPr>
          <w:rStyle w:val="CaptionTextChar"/>
          <w:b/>
        </w:rPr>
        <w:t>Figure 1.</w:t>
      </w:r>
      <w:r w:rsidRPr="00D00F15">
        <w:rPr>
          <w:rStyle w:val="CaptionTextChar"/>
        </w:rPr>
        <w:t xml:space="preserve"> Basic Problem </w:t>
      </w:r>
      <w:r>
        <w:rPr>
          <w:rStyle w:val="CaptionTextChar"/>
        </w:rPr>
        <w:t>C</w:t>
      </w:r>
      <w:r w:rsidRPr="00D00F15">
        <w:rPr>
          <w:rStyle w:val="CaptionTextChar"/>
        </w:rPr>
        <w:t>-</w:t>
      </w:r>
      <w:r>
        <w:rPr>
          <w:rStyle w:val="CaptionTextChar"/>
        </w:rPr>
        <w:t>02.</w:t>
      </w:r>
    </w:p>
    <w:p w14:paraId="26998FBA" w14:textId="0DA1AE78" w:rsidR="005F38EA" w:rsidRDefault="005F38EA" w:rsidP="005F38EA">
      <w:pPr>
        <w:pStyle w:val="ListParagraph"/>
        <w:numPr>
          <w:ilvl w:val="0"/>
          <w:numId w:val="7"/>
        </w:numPr>
      </w:pPr>
      <w:r>
        <w:t>After that I implement a new function to AI agent to evaluate if the three images in one row have the “Incremental” relationship. Here “Incremental” relationship is defined as (Black pixels of image 2 – Black pixels of image 1) is proportional to (Black pixels of image 3 – Black pixels of image 2).</w:t>
      </w:r>
    </w:p>
    <w:p w14:paraId="532ECF32" w14:textId="3107ADB3" w:rsidR="00D5034D" w:rsidRPr="00D00F15" w:rsidRDefault="005F38EA" w:rsidP="005F38EA">
      <w:pPr>
        <w:pStyle w:val="ListParagraph"/>
        <w:numPr>
          <w:ilvl w:val="0"/>
          <w:numId w:val="7"/>
        </w:numPr>
      </w:pPr>
      <w:proofErr w:type="gramStart"/>
      <w:r>
        <w:t>Also</w:t>
      </w:r>
      <w:proofErr w:type="gramEnd"/>
      <w:r>
        <w:t xml:space="preserve"> in order to break ties of candidates who have equal opportunity to be the correct answer, I introduce the “Overlap-Incremental” rule to the AI agent. </w:t>
      </w:r>
      <w:proofErr w:type="gramStart"/>
      <w:r>
        <w:t>So</w:t>
      </w:r>
      <w:proofErr w:type="gramEnd"/>
      <w:r>
        <w:t xml:space="preserve"> it could gauge the pixel differences between “Overlapped image 1 and 2” and image 3 and make a final choice.</w:t>
      </w:r>
    </w:p>
    <w:p w14:paraId="45CF9711" w14:textId="4E2DE2EE" w:rsidR="00270046" w:rsidRPr="00D00F15" w:rsidRDefault="00270046" w:rsidP="008F207F">
      <w:pPr>
        <w:pStyle w:val="Heading1"/>
      </w:pPr>
      <w:r w:rsidRPr="00D00F15">
        <w:t>Section II</w:t>
      </w:r>
    </w:p>
    <w:p w14:paraId="25D44581" w14:textId="330A17B0" w:rsidR="00460746" w:rsidRDefault="00270046" w:rsidP="00460746">
      <w:r w:rsidRPr="00D00F15">
        <w:t xml:space="preserve">As far as my final agent was concerned, its process of solving the problem could be divided into two major parts: 1) </w:t>
      </w:r>
      <w:bookmarkStart w:id="2" w:name="_Hlk528516662"/>
      <w:r w:rsidR="005F38EA">
        <w:t xml:space="preserve">Pre-Processing the images </w:t>
      </w:r>
      <w:bookmarkEnd w:id="2"/>
      <w:r w:rsidR="005F38EA">
        <w:t xml:space="preserve">and </w:t>
      </w:r>
      <w:r w:rsidRPr="00D00F15">
        <w:t xml:space="preserve">2) </w:t>
      </w:r>
      <w:bookmarkStart w:id="3" w:name="_Hlk528517348"/>
      <w:r w:rsidR="005F38EA">
        <w:t>Determining the correct answer</w:t>
      </w:r>
      <w:bookmarkEnd w:id="3"/>
      <w:r w:rsidR="005F38EA">
        <w:t xml:space="preserve"> through a series of rules.</w:t>
      </w:r>
    </w:p>
    <w:p w14:paraId="08019FE3" w14:textId="791CF57E" w:rsidR="005F38EA" w:rsidRDefault="00270046" w:rsidP="008F207F">
      <w:pPr>
        <w:rPr>
          <w:b/>
          <w:sz w:val="28"/>
          <w:szCs w:val="28"/>
        </w:rPr>
      </w:pPr>
      <w:r w:rsidRPr="00460746">
        <w:rPr>
          <w:b/>
          <w:sz w:val="28"/>
          <w:szCs w:val="28"/>
        </w:rPr>
        <w:t xml:space="preserve">1. </w:t>
      </w:r>
      <w:r w:rsidR="005F38EA" w:rsidRPr="005F38EA">
        <w:rPr>
          <w:b/>
          <w:sz w:val="28"/>
          <w:szCs w:val="28"/>
        </w:rPr>
        <w:t>Pre-Processing the images</w:t>
      </w:r>
      <w:r w:rsidR="005F38EA">
        <w:rPr>
          <w:b/>
          <w:sz w:val="28"/>
          <w:szCs w:val="28"/>
        </w:rPr>
        <w:t>.</w:t>
      </w:r>
    </w:p>
    <w:p w14:paraId="77E0AE19" w14:textId="1061B847" w:rsidR="00D5034D" w:rsidRDefault="005F38EA" w:rsidP="008F207F">
      <w:r>
        <w:t xml:space="preserve">All images (question images and potential answer images) were first resized to 184 pixels X 184 pixels and converted into </w:t>
      </w:r>
      <w:r>
        <w:t>greyscale (“L”)</w:t>
      </w:r>
      <w:r>
        <w:t xml:space="preserve"> as </w:t>
      </w:r>
      <w:proofErr w:type="spellStart"/>
      <w:r>
        <w:t>numpy</w:t>
      </w:r>
      <w:proofErr w:type="spellEnd"/>
      <w:r>
        <w:t xml:space="preserve"> arrays. Then if a pixel grey scale value is no more than 65, it will be reset to 0 (black), otherwise it will be reset to 255 (white). This step will make the image sharper and reduce the errors while computing the pixel differences. </w:t>
      </w:r>
      <w:proofErr w:type="gramStart"/>
      <w:r>
        <w:t>Finally</w:t>
      </w:r>
      <w:proofErr w:type="gramEnd"/>
      <w:r>
        <w:t xml:space="preserve"> the greyscale </w:t>
      </w:r>
      <w:proofErr w:type="spellStart"/>
      <w:r>
        <w:t>numpy</w:t>
      </w:r>
      <w:proofErr w:type="spellEnd"/>
      <w:r>
        <w:t xml:space="preserve"> arrays were transformed to python Pillow image objects.</w:t>
      </w:r>
    </w:p>
    <w:p w14:paraId="594603C1" w14:textId="541B86CD" w:rsidR="005F38EA" w:rsidRPr="00460746" w:rsidRDefault="005F38EA" w:rsidP="005F38EA">
      <w:pPr>
        <w:pStyle w:val="Heading3"/>
        <w:rPr>
          <w:sz w:val="28"/>
          <w:szCs w:val="28"/>
        </w:rPr>
      </w:pPr>
      <w:r w:rsidRPr="00460746">
        <w:rPr>
          <w:sz w:val="28"/>
          <w:szCs w:val="28"/>
        </w:rPr>
        <w:lastRenderedPageBreak/>
        <w:t xml:space="preserve">2. </w:t>
      </w:r>
      <w:r w:rsidRPr="005F38EA">
        <w:rPr>
          <w:sz w:val="28"/>
          <w:szCs w:val="28"/>
        </w:rPr>
        <w:t>Determining the correct answer</w:t>
      </w:r>
      <w:r>
        <w:rPr>
          <w:sz w:val="28"/>
          <w:szCs w:val="28"/>
        </w:rPr>
        <w:t xml:space="preserve"> by rules.</w:t>
      </w:r>
    </w:p>
    <w:p w14:paraId="46201EAF" w14:textId="5ECC88E3" w:rsidR="005F38EA" w:rsidRPr="00D00F15" w:rsidRDefault="005F38EA" w:rsidP="005F38EA">
      <w:r>
        <w:t>The AI agent will employ a series of rules one-by-one until it finds the correct answer. If all rules were applied and no answer was selected, the AI agent will skip such questions.</w:t>
      </w:r>
    </w:p>
    <w:p w14:paraId="0183F450" w14:textId="002F5A77" w:rsidR="00270046" w:rsidRPr="00460746" w:rsidRDefault="005F38EA" w:rsidP="008F207F">
      <w:pPr>
        <w:pStyle w:val="Heading4"/>
        <w:rPr>
          <w:i w:val="0"/>
        </w:rPr>
      </w:pPr>
      <w:r>
        <w:rPr>
          <w:i w:val="0"/>
        </w:rPr>
        <w:t>1</w:t>
      </w:r>
      <w:r w:rsidR="00270046" w:rsidRPr="00460746">
        <w:rPr>
          <w:i w:val="0"/>
        </w:rPr>
        <w:t xml:space="preserve">). </w:t>
      </w:r>
      <w:r>
        <w:rPr>
          <w:i w:val="0"/>
        </w:rPr>
        <w:t>“Identical” rule</w:t>
      </w:r>
      <w:r w:rsidR="00270046" w:rsidRPr="00460746">
        <w:rPr>
          <w:i w:val="0"/>
        </w:rPr>
        <w:t>.</w:t>
      </w:r>
    </w:p>
    <w:p w14:paraId="3E406506" w14:textId="110D7851" w:rsidR="00270046" w:rsidRPr="00D00F15" w:rsidRDefault="005F38EA" w:rsidP="008F207F">
      <w:r>
        <w:t>If the number of black pixels of all three images in one row, or that of all three images in one column are identical, the AI agent will select answer image who has the same number of black pixels as that of image G and H, or as that of image C and F.</w:t>
      </w:r>
    </w:p>
    <w:p w14:paraId="4770675B" w14:textId="2F89DE50" w:rsidR="00270046" w:rsidRPr="00460746" w:rsidRDefault="005F38EA" w:rsidP="008F207F">
      <w:pPr>
        <w:pStyle w:val="Heading4"/>
        <w:rPr>
          <w:i w:val="0"/>
        </w:rPr>
      </w:pPr>
      <w:r>
        <w:rPr>
          <w:i w:val="0"/>
        </w:rPr>
        <w:t>2</w:t>
      </w:r>
      <w:r w:rsidR="00270046" w:rsidRPr="00460746">
        <w:rPr>
          <w:i w:val="0"/>
        </w:rPr>
        <w:t xml:space="preserve">). </w:t>
      </w:r>
      <w:r>
        <w:rPr>
          <w:i w:val="0"/>
        </w:rPr>
        <w:t>“Addition” rule.</w:t>
      </w:r>
    </w:p>
    <w:p w14:paraId="3E39DAA3" w14:textId="21348D23" w:rsidR="00270046" w:rsidRPr="00D00F15" w:rsidRDefault="005F38EA" w:rsidP="008F207F">
      <w:r>
        <w:t xml:space="preserve">If the absolute value (number of black pixels of image A + </w:t>
      </w:r>
      <w:r>
        <w:t xml:space="preserve">number of black pixels of image </w:t>
      </w:r>
      <w:r>
        <w:t xml:space="preserve">B - </w:t>
      </w:r>
      <w:r>
        <w:t xml:space="preserve">number of black pixels of image </w:t>
      </w:r>
      <w:r>
        <w:t xml:space="preserve">C) over total pixels (184 x 184 = 33856 pixels) is no more than 1.05%, and the absolute value </w:t>
      </w:r>
      <w:r>
        <w:t xml:space="preserve">(number of black pixels of image </w:t>
      </w:r>
      <w:r>
        <w:t>D</w:t>
      </w:r>
      <w:r>
        <w:t xml:space="preserve"> + number of black pixels of image </w:t>
      </w:r>
      <w:r>
        <w:t>E</w:t>
      </w:r>
      <w:r>
        <w:t xml:space="preserve"> - number of black pixels of image </w:t>
      </w:r>
      <w:r>
        <w:t>F</w:t>
      </w:r>
      <w:r>
        <w:t xml:space="preserve">) over total pixels </w:t>
      </w:r>
      <w:r>
        <w:t xml:space="preserve">is no more than 1.05% as well, the AI agent will believe the three images in one row follow the “Addition” rule. And it computes the absolute value </w:t>
      </w:r>
      <w:r>
        <w:t xml:space="preserve">(number of black pixels of image </w:t>
      </w:r>
      <w:r>
        <w:t>G</w:t>
      </w:r>
      <w:r>
        <w:t xml:space="preserve"> + number of black pixels of image </w:t>
      </w:r>
      <w:r>
        <w:t>H</w:t>
      </w:r>
      <w:r>
        <w:t xml:space="preserve"> - number of black pixels of </w:t>
      </w:r>
      <w:r>
        <w:t>candidate answer</w:t>
      </w:r>
      <w:r>
        <w:t>)</w:t>
      </w:r>
      <w:r>
        <w:t xml:space="preserve"> over total pixels and find out whose number of black pixels will make such ratio no more than 1.05%.</w:t>
      </w:r>
    </w:p>
    <w:p w14:paraId="4C856B1E" w14:textId="28E21CE8" w:rsidR="00270046" w:rsidRPr="00460746" w:rsidRDefault="005F38EA" w:rsidP="008F207F">
      <w:pPr>
        <w:pStyle w:val="Heading4"/>
        <w:rPr>
          <w:i w:val="0"/>
        </w:rPr>
      </w:pPr>
      <w:r>
        <w:rPr>
          <w:i w:val="0"/>
        </w:rPr>
        <w:t>3</w:t>
      </w:r>
      <w:r w:rsidR="00270046" w:rsidRPr="00460746">
        <w:rPr>
          <w:i w:val="0"/>
        </w:rPr>
        <w:t xml:space="preserve">). </w:t>
      </w:r>
      <w:r>
        <w:rPr>
          <w:i w:val="0"/>
        </w:rPr>
        <w:t>“Zoom-out” rule.</w:t>
      </w:r>
    </w:p>
    <w:p w14:paraId="356B37D0" w14:textId="0D6EB69E" w:rsidR="00B46CE6" w:rsidRDefault="005F38EA" w:rsidP="008F207F">
      <w:r>
        <w:t>The AI agent first calculates the number of black pixels ratio between B and A, C and B, E and D, and F and E. If all four values are more than 1, the AI agent will believe the first image in each row is “zoomed-out”. Then it will estimate the average “zoom-out” ratio of the first row and second row as:</w:t>
      </w:r>
    </w:p>
    <w:p w14:paraId="00E74025" w14:textId="66454EC7" w:rsidR="005F38EA" w:rsidRPr="00D00F15" w:rsidRDefault="005F38EA" w:rsidP="008F207F">
      <w:r>
        <w:t xml:space="preserve">[(Number of black pixels of B over that of A) over </w:t>
      </w:r>
      <w:r>
        <w:t xml:space="preserve">(Number of black pixels of </w:t>
      </w:r>
      <w:r>
        <w:t>C</w:t>
      </w:r>
      <w:r>
        <w:t xml:space="preserve"> over that of </w:t>
      </w:r>
      <w:r>
        <w:t>B</w:t>
      </w:r>
      <w:r>
        <w:t>)</w:t>
      </w:r>
      <w:r>
        <w:t xml:space="preserve"> plus </w:t>
      </w:r>
      <w:r>
        <w:t xml:space="preserve">(Number of black pixels of </w:t>
      </w:r>
      <w:r>
        <w:t>E</w:t>
      </w:r>
      <w:r>
        <w:t xml:space="preserve"> over that of </w:t>
      </w:r>
      <w:r>
        <w:t>D</w:t>
      </w:r>
      <w:r>
        <w:t xml:space="preserve">) over (Number of black pixels of </w:t>
      </w:r>
      <w:r>
        <w:t>F</w:t>
      </w:r>
      <w:r>
        <w:t xml:space="preserve"> over that of </w:t>
      </w:r>
      <w:r>
        <w:t>E</w:t>
      </w:r>
      <w:r>
        <w:t>)</w:t>
      </w:r>
      <w:r>
        <w:t>] over two</w:t>
      </w:r>
    </w:p>
    <w:p w14:paraId="1F0563A8" w14:textId="77777777" w:rsidR="005F38EA" w:rsidRDefault="005F38EA" w:rsidP="00BA4F16"/>
    <w:p w14:paraId="4C48DE50" w14:textId="2B782A8E" w:rsidR="005F38EA" w:rsidRDefault="005F38EA" w:rsidP="00BA4F16">
      <w:r>
        <w:lastRenderedPageBreak/>
        <w:t xml:space="preserve">And the AI agent computes </w:t>
      </w:r>
      <w:r>
        <w:t xml:space="preserve">(Number of black pixels of </w:t>
      </w:r>
      <w:r>
        <w:t>H</w:t>
      </w:r>
      <w:r>
        <w:t xml:space="preserve"> over that of </w:t>
      </w:r>
      <w:r>
        <w:t>G</w:t>
      </w:r>
      <w:r>
        <w:t xml:space="preserve">) over (Number of black pixels of </w:t>
      </w:r>
      <w:r>
        <w:t>candidate answer</w:t>
      </w:r>
      <w:r>
        <w:t xml:space="preserve"> over that of </w:t>
      </w:r>
      <w:r>
        <w:t>H</w:t>
      </w:r>
      <w:r>
        <w:t>)</w:t>
      </w:r>
      <w:r>
        <w:t xml:space="preserve"> and use this value dividing </w:t>
      </w:r>
      <w:r>
        <w:t>the average “zoom-out” ratio of the first row and second row</w:t>
      </w:r>
      <w:r>
        <w:t xml:space="preserve"> as “zoom-out ratio difference”. If the </w:t>
      </w:r>
      <w:r>
        <w:t>“zoom-out ratio difference”</w:t>
      </w:r>
      <w:r>
        <w:t xml:space="preserve"> is no more than 1.05 and no less than 0.95, the candidate answer will be selected as correct answer.</w:t>
      </w:r>
    </w:p>
    <w:p w14:paraId="74F9A6D9" w14:textId="7FFD502D" w:rsidR="005F38EA" w:rsidRPr="00460746" w:rsidRDefault="005F38EA" w:rsidP="005F38EA">
      <w:pPr>
        <w:pStyle w:val="Heading4"/>
        <w:rPr>
          <w:i w:val="0"/>
        </w:rPr>
      </w:pPr>
      <w:r>
        <w:rPr>
          <w:i w:val="0"/>
        </w:rPr>
        <w:t>4</w:t>
      </w:r>
      <w:r w:rsidRPr="00460746">
        <w:rPr>
          <w:i w:val="0"/>
        </w:rPr>
        <w:t xml:space="preserve">). </w:t>
      </w:r>
      <w:bookmarkStart w:id="4" w:name="_Hlk528520654"/>
      <w:r>
        <w:rPr>
          <w:i w:val="0"/>
        </w:rPr>
        <w:t>“</w:t>
      </w:r>
      <w:r>
        <w:rPr>
          <w:i w:val="0"/>
        </w:rPr>
        <w:t>Incremental</w:t>
      </w:r>
      <w:r>
        <w:rPr>
          <w:i w:val="0"/>
        </w:rPr>
        <w:t>” rule</w:t>
      </w:r>
      <w:bookmarkEnd w:id="4"/>
      <w:r>
        <w:rPr>
          <w:i w:val="0"/>
        </w:rPr>
        <w:t>.</w:t>
      </w:r>
    </w:p>
    <w:p w14:paraId="00D59224" w14:textId="6229A191" w:rsidR="005F38EA" w:rsidRDefault="005F38EA" w:rsidP="005F38EA">
      <w:r>
        <w:t xml:space="preserve">The AI agent first calculates the number of black pixels </w:t>
      </w:r>
      <w:r>
        <w:t>differences</w:t>
      </w:r>
      <w:r>
        <w:t xml:space="preserve"> between B and A, C and B, E and D, and F and E. If all four values are more than </w:t>
      </w:r>
      <w:r>
        <w:t>0</w:t>
      </w:r>
      <w:r>
        <w:t xml:space="preserve">, the AI agent will believe the first image in each row is </w:t>
      </w:r>
      <w:r>
        <w:t>continuously added new objects</w:t>
      </w:r>
      <w:r>
        <w:t>. Then it will estimate the average “</w:t>
      </w:r>
      <w:r>
        <w:t>Incremental</w:t>
      </w:r>
      <w:r>
        <w:t>” ratio of the first row and second row as:</w:t>
      </w:r>
    </w:p>
    <w:p w14:paraId="60E70877" w14:textId="3B6B95FC" w:rsidR="005F38EA" w:rsidRDefault="005F38EA" w:rsidP="005F38EA">
      <w:r>
        <w:t xml:space="preserve">[(Number of black pixels of B </w:t>
      </w:r>
      <w:r>
        <w:t>minus</w:t>
      </w:r>
      <w:r>
        <w:t xml:space="preserve"> that of A) over (Number of black pixels of C </w:t>
      </w:r>
      <w:r>
        <w:t>minus</w:t>
      </w:r>
      <w:r>
        <w:t xml:space="preserve"> that of B) plus (Number of black pixels of E </w:t>
      </w:r>
      <w:r>
        <w:t>minus</w:t>
      </w:r>
      <w:r>
        <w:t xml:space="preserve"> that of D) over (Number of black pixels of F </w:t>
      </w:r>
      <w:r>
        <w:t>minus</w:t>
      </w:r>
      <w:r>
        <w:t xml:space="preserve"> that of E)] over </w:t>
      </w:r>
      <w:r>
        <w:t>two</w:t>
      </w:r>
    </w:p>
    <w:p w14:paraId="1A3CB9CD" w14:textId="33F9BC91" w:rsidR="005F38EA" w:rsidRDefault="005F38EA" w:rsidP="005F38EA">
      <w:r>
        <w:t xml:space="preserve">And the AI agent computes (Number of black pixels of H </w:t>
      </w:r>
      <w:r>
        <w:t>minus</w:t>
      </w:r>
      <w:r>
        <w:t xml:space="preserve"> that of G) over (Number of black pixels of candidate answer </w:t>
      </w:r>
      <w:r>
        <w:t>minus</w:t>
      </w:r>
      <w:r>
        <w:t xml:space="preserve"> that of H) and use</w:t>
      </w:r>
      <w:r>
        <w:t>s</w:t>
      </w:r>
      <w:r>
        <w:t xml:space="preserve"> this value dividing the average “</w:t>
      </w:r>
      <w:r>
        <w:t>Incremental</w:t>
      </w:r>
      <w:r>
        <w:t>” ratio of the first row and second row as “</w:t>
      </w:r>
      <w:r>
        <w:t xml:space="preserve">Incremental </w:t>
      </w:r>
      <w:r>
        <w:t>ratio difference”. If the “</w:t>
      </w:r>
      <w:r>
        <w:t>Incremental</w:t>
      </w:r>
      <w:r>
        <w:t xml:space="preserve"> ratio difference” is no more than 1.05 and no less than 0.9</w:t>
      </w:r>
      <w:r>
        <w:t>4</w:t>
      </w:r>
      <w:r>
        <w:t>, the candidate answer will be selected as correct answer.</w:t>
      </w:r>
    </w:p>
    <w:p w14:paraId="2E031275" w14:textId="2F9C13AA" w:rsidR="005F38EA" w:rsidRPr="00460746" w:rsidRDefault="005F38EA" w:rsidP="005F38EA">
      <w:pPr>
        <w:pStyle w:val="Heading4"/>
        <w:rPr>
          <w:i w:val="0"/>
        </w:rPr>
      </w:pPr>
      <w:r>
        <w:rPr>
          <w:i w:val="0"/>
        </w:rPr>
        <w:t>5</w:t>
      </w:r>
      <w:r w:rsidRPr="00460746">
        <w:rPr>
          <w:i w:val="0"/>
        </w:rPr>
        <w:t xml:space="preserve">). </w:t>
      </w:r>
      <w:r>
        <w:rPr>
          <w:i w:val="0"/>
        </w:rPr>
        <w:t>“</w:t>
      </w:r>
      <w:r>
        <w:rPr>
          <w:i w:val="0"/>
        </w:rPr>
        <w:t>Overlap-Incremental</w:t>
      </w:r>
      <w:r>
        <w:rPr>
          <w:i w:val="0"/>
        </w:rPr>
        <w:t>” rule.</w:t>
      </w:r>
    </w:p>
    <w:p w14:paraId="1EFB7AF3" w14:textId="37C9B94A" w:rsidR="005F38EA" w:rsidRDefault="005F38EA" w:rsidP="005F38EA">
      <w:r>
        <w:t xml:space="preserve">If more than two correct answers were selected after applying </w:t>
      </w:r>
      <w:r w:rsidRPr="005F38EA">
        <w:t>“Incremental” rule</w:t>
      </w:r>
      <w:r>
        <w:t>, the AI agent will employ “Overlap-</w:t>
      </w:r>
      <w:r>
        <w:t>Incremental</w:t>
      </w:r>
      <w:r>
        <w:t xml:space="preserve">” rule for further judgement. It overlaps image B with image A and computes the number of black pixels differences between “Overlapped image A and B” and image C, and do the same thing for image D, E and F. Then it estimates the </w:t>
      </w:r>
      <w:r>
        <w:t>average “</w:t>
      </w:r>
      <w:r>
        <w:t>Overlap-</w:t>
      </w:r>
      <w:r>
        <w:t>Incremental” ratio of the first row and second row as:</w:t>
      </w:r>
    </w:p>
    <w:p w14:paraId="30A89059" w14:textId="7A2F331B" w:rsidR="005F38EA" w:rsidRDefault="005F38EA" w:rsidP="005F38EA">
      <w:r>
        <w:lastRenderedPageBreak/>
        <w:t xml:space="preserve">[(Number of black pixels of “Overlapped image A and B” minus that of </w:t>
      </w:r>
      <w:r>
        <w:t>image C</w:t>
      </w:r>
      <w:r>
        <w:t xml:space="preserve">) </w:t>
      </w:r>
      <w:r>
        <w:t>plus</w:t>
      </w:r>
      <w:r>
        <w:t xml:space="preserve"> (Number of black pixels of “Overlapped image </w:t>
      </w:r>
      <w:r>
        <w:t>D</w:t>
      </w:r>
      <w:r>
        <w:t xml:space="preserve"> and </w:t>
      </w:r>
      <w:r>
        <w:t>E</w:t>
      </w:r>
      <w:r>
        <w:t xml:space="preserve">” minus that of image </w:t>
      </w:r>
      <w:r>
        <w:t>F</w:t>
      </w:r>
      <w:r>
        <w:t xml:space="preserve">)] over </w:t>
      </w:r>
      <w:r>
        <w:t>two</w:t>
      </w:r>
    </w:p>
    <w:p w14:paraId="785FD0AB" w14:textId="3A68AED0" w:rsidR="005F38EA" w:rsidRDefault="005F38EA" w:rsidP="005F38EA">
      <w:r>
        <w:t xml:space="preserve">And the AI agent computes (Number of black pixels of “Overlapped image </w:t>
      </w:r>
      <w:r>
        <w:t>G</w:t>
      </w:r>
      <w:r>
        <w:t xml:space="preserve"> and </w:t>
      </w:r>
      <w:r>
        <w:t>H</w:t>
      </w:r>
      <w:r>
        <w:t xml:space="preserve">” minus that of </w:t>
      </w:r>
      <w:r>
        <w:t>candidate image</w:t>
      </w:r>
      <w:r>
        <w:t>) and uses this value dividing the average “</w:t>
      </w:r>
      <w:r>
        <w:t>Overlap-</w:t>
      </w:r>
      <w:r>
        <w:t>Incremental” ratio of the first row and second row as “</w:t>
      </w:r>
      <w:r>
        <w:t>Overlap-</w:t>
      </w:r>
      <w:r>
        <w:t>Incremental ratio difference”. If the “</w:t>
      </w:r>
      <w:r>
        <w:t>Overlap-</w:t>
      </w:r>
      <w:r>
        <w:t>Incremental ratio difference” is no more than 1.</w:t>
      </w:r>
      <w:r>
        <w:t>01</w:t>
      </w:r>
      <w:r>
        <w:t xml:space="preserve"> and no less than 0.9</w:t>
      </w:r>
      <w:r>
        <w:t>9</w:t>
      </w:r>
      <w:r>
        <w:t>, the candidate answer will be selected as correct answer.</w:t>
      </w:r>
      <w:r>
        <w:t xml:space="preserve"> If there still are more than 1 correct answer after applying </w:t>
      </w:r>
      <w:r>
        <w:t>“Overlap-Incremental</w:t>
      </w:r>
      <w:r>
        <w:t xml:space="preserve">” rules, the AI agent will automatically </w:t>
      </w:r>
      <w:r w:rsidR="00B45B1E">
        <w:t>choose</w:t>
      </w:r>
      <w:r>
        <w:t xml:space="preserve"> the smallest answer key from the potential correct answers.</w:t>
      </w:r>
    </w:p>
    <w:p w14:paraId="5F3DC031" w14:textId="31B3AF1A" w:rsidR="006B7946" w:rsidRPr="00D00F15" w:rsidRDefault="006B7946" w:rsidP="008F207F">
      <w:pPr>
        <w:pStyle w:val="Heading1"/>
      </w:pPr>
      <w:r w:rsidRPr="00D00F15">
        <w:t>Section III</w:t>
      </w:r>
    </w:p>
    <w:p w14:paraId="5F030FAF" w14:textId="77777777" w:rsidR="00B46CE6" w:rsidRPr="00D00F15" w:rsidRDefault="006B7946"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How many problems does it answer correctly?</w:t>
      </w:r>
    </w:p>
    <w:p w14:paraId="137D9E65" w14:textId="77777777" w:rsidR="006B7946" w:rsidRPr="00D00F15" w:rsidRDefault="00216658" w:rsidP="008F207F">
      <w:pPr>
        <w:pStyle w:val="NormalWeb"/>
        <w:spacing w:before="0" w:beforeAutospacing="0" w:after="120" w:afterAutospacing="0"/>
        <w:rPr>
          <w:rStyle w:val="CaptionTextChar"/>
          <w:sz w:val="24"/>
          <w:szCs w:val="24"/>
        </w:rPr>
      </w:pPr>
      <w:r w:rsidRPr="00D00F15">
        <w:rPr>
          <w:rStyle w:val="CaptionTextChar"/>
          <w:sz w:val="24"/>
          <w:szCs w:val="24"/>
        </w:rPr>
        <w:t>The following table summarizes the accuracy of the</w:t>
      </w:r>
      <w:r w:rsidR="006D4512">
        <w:rPr>
          <w:rStyle w:val="CaptionTextChar"/>
          <w:sz w:val="24"/>
          <w:szCs w:val="24"/>
        </w:rPr>
        <w:t xml:space="preserve"> final</w:t>
      </w:r>
      <w:r w:rsidRPr="00D00F15">
        <w:rPr>
          <w:rStyle w:val="CaptionTextChar"/>
          <w:sz w:val="24"/>
          <w:szCs w:val="24"/>
        </w:rPr>
        <w:t xml:space="preserve"> AI agent.</w:t>
      </w:r>
    </w:p>
    <w:p w14:paraId="553238CB" w14:textId="6F5BA39E" w:rsidR="00216658" w:rsidRPr="00D00F15" w:rsidRDefault="00216658" w:rsidP="008F207F">
      <w:pPr>
        <w:pStyle w:val="CaptionText"/>
      </w:pPr>
      <w:r w:rsidRPr="00D00F15">
        <w:rPr>
          <w:b/>
        </w:rPr>
        <w:t>Table 1.</w:t>
      </w:r>
      <w:r w:rsidRPr="00D00F15">
        <w:t xml:space="preserve"> The accuracy of the final AI agent for Problem Set </w:t>
      </w:r>
      <w:r w:rsidR="005F38EA">
        <w:t>C</w:t>
      </w:r>
      <w:r w:rsidRPr="00D00F15">
        <w:t>.</w:t>
      </w:r>
    </w:p>
    <w:tbl>
      <w:tblPr>
        <w:tblStyle w:val="TableGrid"/>
        <w:tblW w:w="0" w:type="auto"/>
        <w:tblLook w:val="04A0" w:firstRow="1" w:lastRow="0" w:firstColumn="1" w:lastColumn="0" w:noHBand="0" w:noVBand="1"/>
      </w:tblPr>
      <w:tblGrid>
        <w:gridCol w:w="1977"/>
        <w:gridCol w:w="1977"/>
        <w:gridCol w:w="1978"/>
        <w:gridCol w:w="1978"/>
      </w:tblGrid>
      <w:tr w:rsidR="00216658" w:rsidRPr="00D00F15" w14:paraId="3ABFF252" w14:textId="77777777" w:rsidTr="00216658">
        <w:trPr>
          <w:trHeight w:val="494"/>
        </w:trPr>
        <w:tc>
          <w:tcPr>
            <w:tcW w:w="1977" w:type="dxa"/>
            <w:vAlign w:val="center"/>
          </w:tcPr>
          <w:p w14:paraId="02B9B51E" w14:textId="77777777" w:rsidR="00216658" w:rsidRPr="00D00F15" w:rsidRDefault="00216658" w:rsidP="00A03808">
            <w:pPr>
              <w:pStyle w:val="CaptionText"/>
              <w:rPr>
                <w:b/>
                <w:sz w:val="24"/>
                <w:szCs w:val="24"/>
              </w:rPr>
            </w:pPr>
            <w:r w:rsidRPr="00D00F15">
              <w:rPr>
                <w:b/>
                <w:sz w:val="24"/>
                <w:szCs w:val="24"/>
              </w:rPr>
              <w:t>Problem Type</w:t>
            </w:r>
          </w:p>
        </w:tc>
        <w:tc>
          <w:tcPr>
            <w:tcW w:w="1977" w:type="dxa"/>
            <w:vAlign w:val="center"/>
          </w:tcPr>
          <w:p w14:paraId="2965EC8F" w14:textId="77777777" w:rsidR="00216658" w:rsidRPr="00D00F15" w:rsidRDefault="00216658" w:rsidP="00A03808">
            <w:pPr>
              <w:pStyle w:val="CaptionText"/>
              <w:rPr>
                <w:b/>
                <w:sz w:val="24"/>
                <w:szCs w:val="24"/>
              </w:rPr>
            </w:pPr>
            <w:r w:rsidRPr="00D00F15">
              <w:rPr>
                <w:b/>
                <w:sz w:val="24"/>
                <w:szCs w:val="24"/>
              </w:rPr>
              <w:t>Correct</w:t>
            </w:r>
          </w:p>
        </w:tc>
        <w:tc>
          <w:tcPr>
            <w:tcW w:w="1978" w:type="dxa"/>
            <w:vAlign w:val="center"/>
          </w:tcPr>
          <w:p w14:paraId="4630E751" w14:textId="77777777" w:rsidR="00216658" w:rsidRPr="00D00F15" w:rsidRDefault="00216658" w:rsidP="00A03808">
            <w:pPr>
              <w:pStyle w:val="CaptionText"/>
              <w:rPr>
                <w:b/>
                <w:sz w:val="24"/>
                <w:szCs w:val="24"/>
              </w:rPr>
            </w:pPr>
            <w:r w:rsidRPr="00D00F15">
              <w:rPr>
                <w:b/>
                <w:sz w:val="24"/>
                <w:szCs w:val="24"/>
              </w:rPr>
              <w:t>Skipped</w:t>
            </w:r>
          </w:p>
        </w:tc>
        <w:tc>
          <w:tcPr>
            <w:tcW w:w="1978" w:type="dxa"/>
            <w:vAlign w:val="center"/>
          </w:tcPr>
          <w:p w14:paraId="5D26F633" w14:textId="77777777" w:rsidR="00216658" w:rsidRPr="00D00F15" w:rsidRDefault="00216658" w:rsidP="00A03808">
            <w:pPr>
              <w:pStyle w:val="CaptionText"/>
              <w:rPr>
                <w:b/>
                <w:sz w:val="24"/>
                <w:szCs w:val="24"/>
              </w:rPr>
            </w:pPr>
            <w:r w:rsidRPr="00D00F15">
              <w:rPr>
                <w:b/>
                <w:sz w:val="24"/>
                <w:szCs w:val="24"/>
              </w:rPr>
              <w:t>Incorrect</w:t>
            </w:r>
          </w:p>
        </w:tc>
      </w:tr>
      <w:tr w:rsidR="00216658" w:rsidRPr="00D00F15" w14:paraId="064B6766" w14:textId="77777777" w:rsidTr="00216658">
        <w:tc>
          <w:tcPr>
            <w:tcW w:w="1977" w:type="dxa"/>
            <w:vAlign w:val="center"/>
          </w:tcPr>
          <w:p w14:paraId="70C00DED" w14:textId="77777777" w:rsidR="00216658" w:rsidRPr="00D00F15" w:rsidRDefault="00216658" w:rsidP="00A03808">
            <w:pPr>
              <w:pStyle w:val="CaptionText"/>
              <w:rPr>
                <w:sz w:val="24"/>
                <w:szCs w:val="24"/>
              </w:rPr>
            </w:pPr>
            <w:r w:rsidRPr="00D00F15">
              <w:rPr>
                <w:sz w:val="24"/>
                <w:szCs w:val="24"/>
              </w:rPr>
              <w:t>Basic</w:t>
            </w:r>
          </w:p>
        </w:tc>
        <w:tc>
          <w:tcPr>
            <w:tcW w:w="1977" w:type="dxa"/>
            <w:vAlign w:val="center"/>
          </w:tcPr>
          <w:p w14:paraId="12E32AA5" w14:textId="18136BE0" w:rsidR="00216658" w:rsidRPr="00D00F15" w:rsidRDefault="00216658" w:rsidP="00A03808">
            <w:pPr>
              <w:pStyle w:val="CaptionText"/>
              <w:rPr>
                <w:sz w:val="24"/>
                <w:szCs w:val="24"/>
              </w:rPr>
            </w:pPr>
            <w:r w:rsidRPr="00D00F15">
              <w:rPr>
                <w:sz w:val="24"/>
                <w:szCs w:val="24"/>
              </w:rPr>
              <w:t>1</w:t>
            </w:r>
            <w:r w:rsidR="005F38EA">
              <w:rPr>
                <w:sz w:val="24"/>
                <w:szCs w:val="24"/>
              </w:rPr>
              <w:t>0</w:t>
            </w:r>
          </w:p>
        </w:tc>
        <w:tc>
          <w:tcPr>
            <w:tcW w:w="1978" w:type="dxa"/>
            <w:vAlign w:val="center"/>
          </w:tcPr>
          <w:p w14:paraId="2FE7C4FF" w14:textId="6A74DDD3" w:rsidR="00216658" w:rsidRPr="00D00F15" w:rsidRDefault="005F38EA" w:rsidP="00A03808">
            <w:pPr>
              <w:pStyle w:val="CaptionText"/>
              <w:rPr>
                <w:sz w:val="24"/>
                <w:szCs w:val="24"/>
              </w:rPr>
            </w:pPr>
            <w:r>
              <w:rPr>
                <w:sz w:val="24"/>
                <w:szCs w:val="24"/>
              </w:rPr>
              <w:t>2</w:t>
            </w:r>
          </w:p>
        </w:tc>
        <w:tc>
          <w:tcPr>
            <w:tcW w:w="1978" w:type="dxa"/>
            <w:vAlign w:val="center"/>
          </w:tcPr>
          <w:p w14:paraId="697D484B" w14:textId="77777777" w:rsidR="00216658" w:rsidRPr="00D00F15" w:rsidRDefault="00216658" w:rsidP="00A03808">
            <w:pPr>
              <w:pStyle w:val="CaptionText"/>
              <w:rPr>
                <w:sz w:val="24"/>
                <w:szCs w:val="24"/>
              </w:rPr>
            </w:pPr>
            <w:r w:rsidRPr="00D00F15">
              <w:rPr>
                <w:sz w:val="24"/>
                <w:szCs w:val="24"/>
              </w:rPr>
              <w:t>0</w:t>
            </w:r>
          </w:p>
        </w:tc>
      </w:tr>
      <w:tr w:rsidR="00216658" w:rsidRPr="00D00F15" w14:paraId="1136200A" w14:textId="77777777" w:rsidTr="00216658">
        <w:tc>
          <w:tcPr>
            <w:tcW w:w="1977" w:type="dxa"/>
            <w:vAlign w:val="center"/>
          </w:tcPr>
          <w:p w14:paraId="15CA7B17" w14:textId="77777777" w:rsidR="00216658" w:rsidRPr="00D00F15" w:rsidRDefault="00216658" w:rsidP="00A03808">
            <w:pPr>
              <w:pStyle w:val="CaptionText"/>
              <w:rPr>
                <w:sz w:val="24"/>
                <w:szCs w:val="24"/>
              </w:rPr>
            </w:pPr>
            <w:r w:rsidRPr="00D00F15">
              <w:rPr>
                <w:sz w:val="24"/>
                <w:szCs w:val="24"/>
              </w:rPr>
              <w:t>Test</w:t>
            </w:r>
          </w:p>
        </w:tc>
        <w:tc>
          <w:tcPr>
            <w:tcW w:w="1977" w:type="dxa"/>
            <w:vAlign w:val="center"/>
          </w:tcPr>
          <w:p w14:paraId="13E0DC54" w14:textId="2F3B8243" w:rsidR="00216658" w:rsidRPr="00D00F15" w:rsidRDefault="005F38EA" w:rsidP="00A03808">
            <w:pPr>
              <w:pStyle w:val="CaptionText"/>
              <w:rPr>
                <w:sz w:val="24"/>
                <w:szCs w:val="24"/>
              </w:rPr>
            </w:pPr>
            <w:r>
              <w:rPr>
                <w:sz w:val="24"/>
                <w:szCs w:val="24"/>
              </w:rPr>
              <w:t>11</w:t>
            </w:r>
          </w:p>
        </w:tc>
        <w:tc>
          <w:tcPr>
            <w:tcW w:w="1978" w:type="dxa"/>
            <w:vAlign w:val="center"/>
          </w:tcPr>
          <w:p w14:paraId="3471341F" w14:textId="760627C6" w:rsidR="00216658" w:rsidRPr="00D00F15" w:rsidRDefault="005F38EA" w:rsidP="00A03808">
            <w:pPr>
              <w:pStyle w:val="CaptionText"/>
              <w:rPr>
                <w:sz w:val="24"/>
                <w:szCs w:val="24"/>
              </w:rPr>
            </w:pPr>
            <w:r>
              <w:rPr>
                <w:sz w:val="24"/>
                <w:szCs w:val="24"/>
              </w:rPr>
              <w:t>1</w:t>
            </w:r>
          </w:p>
        </w:tc>
        <w:tc>
          <w:tcPr>
            <w:tcW w:w="1978" w:type="dxa"/>
            <w:vAlign w:val="center"/>
          </w:tcPr>
          <w:p w14:paraId="75E9462D" w14:textId="34182218" w:rsidR="00216658" w:rsidRPr="00D00F15" w:rsidRDefault="005F38EA" w:rsidP="00A03808">
            <w:pPr>
              <w:pStyle w:val="CaptionText"/>
              <w:rPr>
                <w:sz w:val="24"/>
                <w:szCs w:val="24"/>
              </w:rPr>
            </w:pPr>
            <w:r>
              <w:rPr>
                <w:sz w:val="24"/>
                <w:szCs w:val="24"/>
              </w:rPr>
              <w:t>0</w:t>
            </w:r>
          </w:p>
        </w:tc>
      </w:tr>
      <w:tr w:rsidR="00216658" w:rsidRPr="00D00F15" w14:paraId="6F5B1A29" w14:textId="77777777" w:rsidTr="00216658">
        <w:tc>
          <w:tcPr>
            <w:tcW w:w="1977" w:type="dxa"/>
            <w:vAlign w:val="center"/>
          </w:tcPr>
          <w:p w14:paraId="6477E47D" w14:textId="77777777" w:rsidR="00216658" w:rsidRPr="00D00F15" w:rsidRDefault="00216658" w:rsidP="00A03808">
            <w:pPr>
              <w:pStyle w:val="CaptionText"/>
              <w:rPr>
                <w:sz w:val="24"/>
                <w:szCs w:val="24"/>
              </w:rPr>
            </w:pPr>
            <w:r w:rsidRPr="00D00F15">
              <w:rPr>
                <w:sz w:val="24"/>
                <w:szCs w:val="24"/>
              </w:rPr>
              <w:t>Challenge</w:t>
            </w:r>
          </w:p>
        </w:tc>
        <w:tc>
          <w:tcPr>
            <w:tcW w:w="1977" w:type="dxa"/>
            <w:vAlign w:val="center"/>
          </w:tcPr>
          <w:p w14:paraId="66858CD7" w14:textId="1E387F69" w:rsidR="00216658" w:rsidRPr="00D00F15" w:rsidRDefault="005F38EA" w:rsidP="00A03808">
            <w:pPr>
              <w:pStyle w:val="CaptionText"/>
              <w:rPr>
                <w:sz w:val="24"/>
                <w:szCs w:val="24"/>
              </w:rPr>
            </w:pPr>
            <w:r>
              <w:rPr>
                <w:sz w:val="24"/>
                <w:szCs w:val="24"/>
              </w:rPr>
              <w:t>3</w:t>
            </w:r>
          </w:p>
        </w:tc>
        <w:tc>
          <w:tcPr>
            <w:tcW w:w="1978" w:type="dxa"/>
            <w:vAlign w:val="center"/>
          </w:tcPr>
          <w:p w14:paraId="2C78F07E" w14:textId="609E3213" w:rsidR="00216658" w:rsidRPr="00D00F15" w:rsidRDefault="005F38EA" w:rsidP="00A03808">
            <w:pPr>
              <w:pStyle w:val="CaptionText"/>
              <w:rPr>
                <w:sz w:val="24"/>
                <w:szCs w:val="24"/>
              </w:rPr>
            </w:pPr>
            <w:r>
              <w:rPr>
                <w:sz w:val="24"/>
                <w:szCs w:val="24"/>
              </w:rPr>
              <w:t>7</w:t>
            </w:r>
          </w:p>
        </w:tc>
        <w:tc>
          <w:tcPr>
            <w:tcW w:w="1978" w:type="dxa"/>
            <w:vAlign w:val="center"/>
          </w:tcPr>
          <w:p w14:paraId="36AEEA31" w14:textId="3CE34E9B" w:rsidR="00216658" w:rsidRPr="00D00F15" w:rsidRDefault="005F38EA" w:rsidP="00A03808">
            <w:pPr>
              <w:pStyle w:val="CaptionText"/>
              <w:rPr>
                <w:sz w:val="24"/>
                <w:szCs w:val="24"/>
              </w:rPr>
            </w:pPr>
            <w:r>
              <w:rPr>
                <w:sz w:val="24"/>
                <w:szCs w:val="24"/>
              </w:rPr>
              <w:t>2</w:t>
            </w:r>
          </w:p>
        </w:tc>
      </w:tr>
      <w:tr w:rsidR="00216658" w:rsidRPr="00D00F15" w14:paraId="0AF6F80D" w14:textId="77777777" w:rsidTr="00216658">
        <w:tc>
          <w:tcPr>
            <w:tcW w:w="1977" w:type="dxa"/>
            <w:vAlign w:val="center"/>
          </w:tcPr>
          <w:p w14:paraId="15079839" w14:textId="77777777" w:rsidR="00216658" w:rsidRPr="00D00F15" w:rsidRDefault="00216658" w:rsidP="00A03808">
            <w:pPr>
              <w:pStyle w:val="CaptionText"/>
              <w:rPr>
                <w:sz w:val="24"/>
                <w:szCs w:val="24"/>
              </w:rPr>
            </w:pPr>
            <w:r w:rsidRPr="00D00F15">
              <w:rPr>
                <w:sz w:val="24"/>
                <w:szCs w:val="24"/>
              </w:rPr>
              <w:t>Ravens</w:t>
            </w:r>
          </w:p>
        </w:tc>
        <w:tc>
          <w:tcPr>
            <w:tcW w:w="1977" w:type="dxa"/>
            <w:vAlign w:val="center"/>
          </w:tcPr>
          <w:p w14:paraId="5F6789F6" w14:textId="21681A2C" w:rsidR="00216658" w:rsidRPr="00D00F15" w:rsidRDefault="005F38EA" w:rsidP="00A03808">
            <w:pPr>
              <w:pStyle w:val="CaptionText"/>
              <w:rPr>
                <w:sz w:val="24"/>
                <w:szCs w:val="24"/>
              </w:rPr>
            </w:pPr>
            <w:r>
              <w:rPr>
                <w:sz w:val="24"/>
                <w:szCs w:val="24"/>
              </w:rPr>
              <w:t>4</w:t>
            </w:r>
          </w:p>
        </w:tc>
        <w:tc>
          <w:tcPr>
            <w:tcW w:w="1978" w:type="dxa"/>
            <w:vAlign w:val="center"/>
          </w:tcPr>
          <w:p w14:paraId="2224989B" w14:textId="4B399DA4" w:rsidR="00216658" w:rsidRPr="00D00F15" w:rsidRDefault="005F38EA" w:rsidP="00A03808">
            <w:pPr>
              <w:pStyle w:val="CaptionText"/>
              <w:rPr>
                <w:sz w:val="24"/>
                <w:szCs w:val="24"/>
              </w:rPr>
            </w:pPr>
            <w:r>
              <w:rPr>
                <w:sz w:val="24"/>
                <w:szCs w:val="24"/>
              </w:rPr>
              <w:t>4</w:t>
            </w:r>
          </w:p>
        </w:tc>
        <w:tc>
          <w:tcPr>
            <w:tcW w:w="1978" w:type="dxa"/>
            <w:vAlign w:val="center"/>
          </w:tcPr>
          <w:p w14:paraId="70FF3DE9" w14:textId="42A3F18F" w:rsidR="00216658" w:rsidRPr="00D00F15" w:rsidRDefault="005F38EA" w:rsidP="00A03808">
            <w:pPr>
              <w:pStyle w:val="CaptionText"/>
              <w:rPr>
                <w:sz w:val="24"/>
                <w:szCs w:val="24"/>
              </w:rPr>
            </w:pPr>
            <w:r>
              <w:rPr>
                <w:sz w:val="24"/>
                <w:szCs w:val="24"/>
              </w:rPr>
              <w:t>4</w:t>
            </w:r>
          </w:p>
        </w:tc>
      </w:tr>
    </w:tbl>
    <w:p w14:paraId="3F96CD7C" w14:textId="77777777" w:rsidR="00216658" w:rsidRPr="00D00F15" w:rsidRDefault="00216658" w:rsidP="008F207F">
      <w:pPr>
        <w:pStyle w:val="NormalWeb"/>
        <w:spacing w:before="0" w:beforeAutospacing="0" w:after="120" w:afterAutospacing="0"/>
        <w:rPr>
          <w:rFonts w:ascii="Crimson Text" w:eastAsiaTheme="majorEastAsia" w:hAnsi="Crimson Text" w:cstheme="majorBidi"/>
          <w:b/>
          <w:sz w:val="28"/>
          <w:szCs w:val="28"/>
        </w:rPr>
      </w:pPr>
    </w:p>
    <w:p w14:paraId="1755E1D2" w14:textId="77777777" w:rsidR="005B21D5" w:rsidRPr="00D00F15" w:rsidRDefault="005B21D5"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How efficient is it?</w:t>
      </w:r>
    </w:p>
    <w:p w14:paraId="54C4EB9C" w14:textId="74EC659E" w:rsidR="00216658" w:rsidRPr="00D00F15" w:rsidRDefault="005B21D5" w:rsidP="008F207F">
      <w:pPr>
        <w:pStyle w:val="NormalWeb"/>
        <w:spacing w:before="0" w:beforeAutospacing="0" w:after="120" w:afterAutospacing="0"/>
        <w:rPr>
          <w:rStyle w:val="CaptionTextChar"/>
          <w:sz w:val="24"/>
          <w:szCs w:val="24"/>
        </w:rPr>
      </w:pPr>
      <w:r w:rsidRPr="00D00F15">
        <w:rPr>
          <w:rStyle w:val="CaptionTextChar"/>
          <w:sz w:val="24"/>
          <w:szCs w:val="24"/>
        </w:rPr>
        <w:t xml:space="preserve">The AI agent uses </w:t>
      </w:r>
      <w:r w:rsidR="005F38EA" w:rsidRPr="005F38EA">
        <w:rPr>
          <w:rStyle w:val="CaptionTextChar"/>
          <w:sz w:val="24"/>
          <w:szCs w:val="24"/>
        </w:rPr>
        <w:t>6.08577</w:t>
      </w:r>
      <w:r w:rsidRPr="00D00F15">
        <w:rPr>
          <w:rStyle w:val="CaptionTextChar"/>
          <w:sz w:val="24"/>
          <w:szCs w:val="24"/>
        </w:rPr>
        <w:t xml:space="preserve"> seconds to solve the Problem Set </w:t>
      </w:r>
      <w:r w:rsidR="005F38EA">
        <w:rPr>
          <w:rStyle w:val="CaptionTextChar"/>
          <w:sz w:val="24"/>
          <w:szCs w:val="24"/>
        </w:rPr>
        <w:t>C</w:t>
      </w:r>
      <w:r w:rsidRPr="00D00F15">
        <w:rPr>
          <w:rStyle w:val="CaptionTextChar"/>
          <w:sz w:val="24"/>
          <w:szCs w:val="24"/>
        </w:rPr>
        <w:t>, so I believe it is quite efficient.</w:t>
      </w:r>
    </w:p>
    <w:p w14:paraId="218FB3F6" w14:textId="77777777" w:rsidR="007A5465" w:rsidRPr="00D00F15" w:rsidRDefault="007A5465"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How general is it?</w:t>
      </w:r>
    </w:p>
    <w:p w14:paraId="20F7BA9D" w14:textId="587B885B" w:rsidR="007A5465" w:rsidRPr="00D00F15" w:rsidRDefault="007A5465" w:rsidP="008F207F">
      <w:pPr>
        <w:pStyle w:val="NormalWeb"/>
        <w:spacing w:before="0" w:beforeAutospacing="0" w:after="120" w:afterAutospacing="0"/>
        <w:rPr>
          <w:rStyle w:val="CaptionTextChar"/>
          <w:sz w:val="24"/>
          <w:szCs w:val="24"/>
        </w:rPr>
      </w:pPr>
      <w:r w:rsidRPr="00D00F15">
        <w:rPr>
          <w:rStyle w:val="CaptionTextChar"/>
          <w:sz w:val="24"/>
          <w:szCs w:val="24"/>
        </w:rPr>
        <w:t xml:space="preserve">The AI agent </w:t>
      </w:r>
      <w:r w:rsidR="005F38EA">
        <w:rPr>
          <w:rStyle w:val="CaptionTextChar"/>
          <w:sz w:val="24"/>
          <w:szCs w:val="24"/>
        </w:rPr>
        <w:t>did</w:t>
      </w:r>
      <w:r w:rsidRPr="00D00F15">
        <w:rPr>
          <w:rStyle w:val="CaptionTextChar"/>
          <w:sz w:val="24"/>
          <w:szCs w:val="24"/>
        </w:rPr>
        <w:t xml:space="preserve"> well </w:t>
      </w:r>
      <w:r w:rsidR="005F38EA">
        <w:rPr>
          <w:rStyle w:val="CaptionTextChar"/>
          <w:sz w:val="24"/>
          <w:szCs w:val="24"/>
        </w:rPr>
        <w:t>on</w:t>
      </w:r>
      <w:r w:rsidRPr="00D00F15">
        <w:rPr>
          <w:rStyle w:val="CaptionTextChar"/>
          <w:sz w:val="24"/>
          <w:szCs w:val="24"/>
        </w:rPr>
        <w:t xml:space="preserve"> Basic and Test problems yet </w:t>
      </w:r>
      <w:r w:rsidR="005F38EA">
        <w:rPr>
          <w:rStyle w:val="CaptionTextChar"/>
          <w:sz w:val="24"/>
          <w:szCs w:val="24"/>
        </w:rPr>
        <w:t>for</w:t>
      </w:r>
      <w:r w:rsidRPr="00D00F15">
        <w:rPr>
          <w:rStyle w:val="CaptionTextChar"/>
          <w:sz w:val="24"/>
          <w:szCs w:val="24"/>
        </w:rPr>
        <w:t xml:space="preserve"> Challenge and Ravens questions</w:t>
      </w:r>
      <w:r w:rsidR="005F38EA">
        <w:rPr>
          <w:rStyle w:val="CaptionTextChar"/>
          <w:sz w:val="24"/>
          <w:szCs w:val="24"/>
        </w:rPr>
        <w:t>, its performance was not very good.</w:t>
      </w:r>
    </w:p>
    <w:p w14:paraId="5ABECF22" w14:textId="20F21AAB" w:rsidR="007A5465" w:rsidRPr="00D00F15" w:rsidRDefault="00F44E49" w:rsidP="008F207F">
      <w:pPr>
        <w:pStyle w:val="NormalWeb"/>
        <w:spacing w:before="0" w:beforeAutospacing="0" w:after="120" w:afterAutospacing="0"/>
        <w:rPr>
          <w:rFonts w:ascii="Crimson Text" w:eastAsiaTheme="majorEastAsia" w:hAnsi="Crimson Text" w:cstheme="majorBidi"/>
          <w:b/>
          <w:sz w:val="28"/>
          <w:szCs w:val="28"/>
        </w:rPr>
      </w:pPr>
      <w:r>
        <w:rPr>
          <w:rFonts w:ascii="Crimson Text" w:eastAsiaTheme="majorEastAsia" w:hAnsi="Crimson Text" w:cstheme="majorBidi"/>
          <w:b/>
          <w:sz w:val="28"/>
          <w:szCs w:val="28"/>
        </w:rPr>
        <w:lastRenderedPageBreak/>
        <w:t>Different</w:t>
      </w:r>
      <w:r w:rsidR="007A5465" w:rsidRPr="00D00F15">
        <w:rPr>
          <w:rFonts w:ascii="Crimson Text" w:eastAsiaTheme="majorEastAsia" w:hAnsi="Crimson Text" w:cstheme="majorBidi"/>
          <w:b/>
          <w:sz w:val="28"/>
          <w:szCs w:val="28"/>
        </w:rPr>
        <w:t xml:space="preserve"> performance on the Basic and Test </w:t>
      </w:r>
      <w:r>
        <w:rPr>
          <w:rFonts w:ascii="Crimson Text" w:eastAsiaTheme="majorEastAsia" w:hAnsi="Crimson Text" w:cstheme="majorBidi"/>
          <w:b/>
          <w:sz w:val="28"/>
          <w:szCs w:val="28"/>
        </w:rPr>
        <w:t>sets?</w:t>
      </w:r>
    </w:p>
    <w:p w14:paraId="651D2ABC" w14:textId="61A12C67" w:rsidR="007A5465" w:rsidRPr="00D00F15" w:rsidRDefault="007A5465" w:rsidP="008F207F">
      <w:pPr>
        <w:pStyle w:val="NormalWeb"/>
        <w:spacing w:before="0" w:beforeAutospacing="0" w:after="120" w:afterAutospacing="0"/>
        <w:rPr>
          <w:rStyle w:val="CaptionTextChar"/>
          <w:sz w:val="24"/>
          <w:szCs w:val="24"/>
        </w:rPr>
      </w:pPr>
      <w:r w:rsidRPr="00D00F15">
        <w:rPr>
          <w:rStyle w:val="CaptionTextChar"/>
          <w:sz w:val="24"/>
          <w:szCs w:val="24"/>
        </w:rPr>
        <w:t xml:space="preserve">The AI </w:t>
      </w:r>
      <w:r w:rsidR="005F38EA">
        <w:rPr>
          <w:rStyle w:val="CaptionTextChar"/>
          <w:sz w:val="24"/>
          <w:szCs w:val="24"/>
        </w:rPr>
        <w:t>agent has better performance on</w:t>
      </w:r>
      <w:r w:rsidRPr="00D00F15">
        <w:rPr>
          <w:rStyle w:val="CaptionTextChar"/>
          <w:sz w:val="24"/>
          <w:szCs w:val="24"/>
        </w:rPr>
        <w:t xml:space="preserve"> Test set</w:t>
      </w:r>
      <w:r w:rsidR="005F38EA">
        <w:rPr>
          <w:rStyle w:val="CaptionTextChar"/>
          <w:sz w:val="24"/>
          <w:szCs w:val="24"/>
        </w:rPr>
        <w:t xml:space="preserve"> comparing with Basic set</w:t>
      </w:r>
      <w:r w:rsidRPr="00D00F15">
        <w:rPr>
          <w:rStyle w:val="CaptionTextChar"/>
          <w:sz w:val="24"/>
          <w:szCs w:val="24"/>
        </w:rPr>
        <w:t xml:space="preserve">. On Basic set it has </w:t>
      </w:r>
      <w:r w:rsidR="005F38EA">
        <w:rPr>
          <w:rStyle w:val="CaptionTextChar"/>
          <w:sz w:val="24"/>
          <w:szCs w:val="24"/>
        </w:rPr>
        <w:t>83</w:t>
      </w:r>
      <w:r w:rsidRPr="00D00F15">
        <w:rPr>
          <w:rStyle w:val="CaptionTextChar"/>
          <w:sz w:val="24"/>
          <w:szCs w:val="24"/>
        </w:rPr>
        <w:t xml:space="preserve">% accuracy whereas on the Test set it has </w:t>
      </w:r>
      <w:r w:rsidR="005F38EA">
        <w:rPr>
          <w:rStyle w:val="CaptionTextChar"/>
          <w:sz w:val="24"/>
          <w:szCs w:val="24"/>
        </w:rPr>
        <w:t>92</w:t>
      </w:r>
      <w:r w:rsidRPr="00D00F15">
        <w:rPr>
          <w:rStyle w:val="CaptionTextChar"/>
          <w:sz w:val="24"/>
          <w:szCs w:val="24"/>
        </w:rPr>
        <w:t>% accuracy (not bad actually).</w:t>
      </w:r>
    </w:p>
    <w:p w14:paraId="2AFD50E7" w14:textId="55514D7D" w:rsidR="007A5465" w:rsidRPr="00D00F15" w:rsidRDefault="007A5465" w:rsidP="008F207F">
      <w:pPr>
        <w:pStyle w:val="Heading1"/>
      </w:pPr>
      <w:r w:rsidRPr="00D00F15">
        <w:t>Section IV</w:t>
      </w:r>
    </w:p>
    <w:p w14:paraId="53158941" w14:textId="77777777" w:rsidR="007A5465" w:rsidRPr="00D00F15" w:rsidRDefault="007A5465" w:rsidP="008F207F">
      <w:pPr>
        <w:pStyle w:val="NormalWeb"/>
        <w:spacing w:before="0" w:beforeAutospacing="0" w:after="120" w:afterAutospacing="0"/>
        <w:rPr>
          <w:rFonts w:ascii="Crimson Text" w:eastAsiaTheme="majorEastAsia" w:hAnsi="Crimson Text" w:cstheme="majorBidi"/>
          <w:b/>
          <w:sz w:val="28"/>
          <w:szCs w:val="28"/>
        </w:rPr>
      </w:pPr>
      <w:r w:rsidRPr="00D00F15">
        <w:rPr>
          <w:rFonts w:ascii="Crimson Text" w:eastAsiaTheme="majorEastAsia" w:hAnsi="Crimson Text" w:cstheme="majorBidi"/>
          <w:b/>
          <w:sz w:val="28"/>
          <w:szCs w:val="28"/>
        </w:rPr>
        <w:t>What types of problems does it currently answer incorrectly?</w:t>
      </w:r>
    </w:p>
    <w:p w14:paraId="7C3F6C8F" w14:textId="4C71E584" w:rsidR="007A5465" w:rsidRPr="00D00F15" w:rsidRDefault="007A5465" w:rsidP="008F207F">
      <w:pPr>
        <w:pStyle w:val="NormalWeb"/>
        <w:spacing w:before="0" w:beforeAutospacing="0" w:after="120" w:afterAutospacing="0"/>
        <w:rPr>
          <w:rStyle w:val="CaptionTextChar"/>
          <w:sz w:val="24"/>
          <w:szCs w:val="24"/>
        </w:rPr>
      </w:pPr>
      <w:r w:rsidRPr="00D00F15">
        <w:rPr>
          <w:rStyle w:val="CaptionTextChar"/>
          <w:sz w:val="24"/>
          <w:szCs w:val="24"/>
        </w:rPr>
        <w:t xml:space="preserve">The final AI agent </w:t>
      </w:r>
      <w:r w:rsidR="005F38EA">
        <w:rPr>
          <w:rStyle w:val="CaptionTextChar"/>
          <w:sz w:val="24"/>
          <w:szCs w:val="24"/>
        </w:rPr>
        <w:t>skips two questions in</w:t>
      </w:r>
      <w:r w:rsidRPr="00D00F15">
        <w:rPr>
          <w:rStyle w:val="CaptionTextChar"/>
          <w:sz w:val="24"/>
          <w:szCs w:val="24"/>
        </w:rPr>
        <w:t xml:space="preserve"> Basic Set </w:t>
      </w:r>
      <w:r w:rsidR="005F38EA">
        <w:rPr>
          <w:rStyle w:val="CaptionTextChar"/>
          <w:sz w:val="24"/>
          <w:szCs w:val="24"/>
        </w:rPr>
        <w:t>and one in Test set</w:t>
      </w:r>
      <w:r w:rsidRPr="00D00F15">
        <w:rPr>
          <w:rStyle w:val="CaptionTextChar"/>
          <w:sz w:val="24"/>
          <w:szCs w:val="24"/>
        </w:rPr>
        <w:t xml:space="preserve">. </w:t>
      </w:r>
      <w:r w:rsidR="005F38EA">
        <w:rPr>
          <w:rStyle w:val="CaptionTextChar"/>
          <w:sz w:val="24"/>
          <w:szCs w:val="24"/>
        </w:rPr>
        <w:t>Due</w:t>
      </w:r>
      <w:r w:rsidRPr="00D00F15">
        <w:rPr>
          <w:rStyle w:val="CaptionTextChar"/>
          <w:sz w:val="24"/>
          <w:szCs w:val="24"/>
        </w:rPr>
        <w:t xml:space="preserve"> to the lack of information about Test Set, I do not know what types of problems in Test Set it </w:t>
      </w:r>
      <w:r w:rsidR="005F38EA">
        <w:rPr>
          <w:rStyle w:val="CaptionTextChar"/>
          <w:sz w:val="24"/>
          <w:szCs w:val="24"/>
        </w:rPr>
        <w:t>skips</w:t>
      </w:r>
      <w:r w:rsidRPr="00D00F15">
        <w:rPr>
          <w:rStyle w:val="CaptionTextChar"/>
          <w:sz w:val="24"/>
          <w:szCs w:val="24"/>
        </w:rPr>
        <w:t>.</w:t>
      </w:r>
      <w:r w:rsidR="005F38EA">
        <w:rPr>
          <w:rStyle w:val="CaptionTextChar"/>
          <w:sz w:val="24"/>
          <w:szCs w:val="24"/>
        </w:rPr>
        <w:t xml:space="preserve"> And the details of skipped two questions in basic set will be discussed following.</w:t>
      </w:r>
    </w:p>
    <w:p w14:paraId="2834A402" w14:textId="774E477C" w:rsidR="007A5465" w:rsidRPr="00D00F15" w:rsidRDefault="00F44E49" w:rsidP="008F207F">
      <w:pPr>
        <w:pStyle w:val="NormalWeb"/>
        <w:spacing w:before="0" w:beforeAutospacing="0" w:after="120" w:afterAutospacing="0"/>
        <w:rPr>
          <w:rFonts w:ascii="Crimson Text" w:eastAsiaTheme="majorEastAsia" w:hAnsi="Crimson Text" w:cstheme="majorBidi"/>
          <w:b/>
          <w:sz w:val="28"/>
          <w:szCs w:val="28"/>
        </w:rPr>
      </w:pPr>
      <w:r>
        <w:rPr>
          <w:rFonts w:ascii="Crimson Text" w:eastAsiaTheme="majorEastAsia" w:hAnsi="Crimson Text" w:cstheme="majorBidi"/>
          <w:b/>
          <w:sz w:val="28"/>
          <w:szCs w:val="28"/>
        </w:rPr>
        <w:t>W</w:t>
      </w:r>
      <w:r w:rsidR="007A5465" w:rsidRPr="00D00F15">
        <w:rPr>
          <w:rFonts w:ascii="Crimson Text" w:eastAsiaTheme="majorEastAsia" w:hAnsi="Crimson Text" w:cstheme="majorBidi"/>
          <w:b/>
          <w:sz w:val="28"/>
          <w:szCs w:val="28"/>
        </w:rPr>
        <w:t>hat kinds of problems would it struggle with?</w:t>
      </w:r>
    </w:p>
    <w:p w14:paraId="0684B686" w14:textId="0CC200F6" w:rsidR="007A5465" w:rsidRPr="00D00F15" w:rsidRDefault="00F511EB" w:rsidP="008F207F">
      <w:pPr>
        <w:pStyle w:val="NormalWeb"/>
        <w:spacing w:before="0" w:beforeAutospacing="0" w:after="120" w:afterAutospacing="0"/>
        <w:rPr>
          <w:rStyle w:val="CaptionTextChar"/>
          <w:sz w:val="24"/>
          <w:szCs w:val="24"/>
        </w:rPr>
      </w:pPr>
      <w:r w:rsidRPr="00D00F15">
        <w:rPr>
          <w:rStyle w:val="CaptionTextChar"/>
          <w:sz w:val="24"/>
          <w:szCs w:val="24"/>
        </w:rPr>
        <w:t xml:space="preserve">According to the design of my final AI agent, there are </w:t>
      </w:r>
      <w:r w:rsidR="005F38EA">
        <w:rPr>
          <w:rStyle w:val="CaptionTextChar"/>
          <w:sz w:val="24"/>
          <w:szCs w:val="24"/>
        </w:rPr>
        <w:t>two</w:t>
      </w:r>
      <w:r w:rsidRPr="00D00F15">
        <w:rPr>
          <w:rStyle w:val="CaptionTextChar"/>
          <w:sz w:val="24"/>
          <w:szCs w:val="24"/>
        </w:rPr>
        <w:t xml:space="preserve"> kinds of problems it will struggle with:</w:t>
      </w:r>
    </w:p>
    <w:p w14:paraId="2C5AE555" w14:textId="0CA359A1" w:rsidR="00F511EB" w:rsidRPr="007029CC" w:rsidRDefault="005F38EA" w:rsidP="008F207F">
      <w:pPr>
        <w:pStyle w:val="NormalWeb"/>
        <w:numPr>
          <w:ilvl w:val="0"/>
          <w:numId w:val="5"/>
        </w:numPr>
        <w:spacing w:before="0" w:beforeAutospacing="0" w:after="120" w:afterAutospacing="0"/>
        <w:rPr>
          <w:rFonts w:ascii="Crimson Text" w:hAnsi="Crimson Text"/>
          <w:bCs/>
        </w:rPr>
      </w:pPr>
      <w:r>
        <w:rPr>
          <w:rStyle w:val="CaptionTextChar"/>
          <w:sz w:val="24"/>
          <w:szCs w:val="24"/>
        </w:rPr>
        <w:t xml:space="preserve">Problems like Basic Problem C-09. After applying “Incremental” rule followed by “Overlap-Incremental” rule, there are still three answers in potential correct answer pool. </w:t>
      </w:r>
      <w:proofErr w:type="gramStart"/>
      <w:r w:rsidR="00D21D1C">
        <w:rPr>
          <w:rStyle w:val="CaptionTextChar"/>
          <w:sz w:val="24"/>
          <w:szCs w:val="24"/>
        </w:rPr>
        <w:t>So</w:t>
      </w:r>
      <w:proofErr w:type="gramEnd"/>
      <w:r w:rsidR="00D21D1C">
        <w:rPr>
          <w:rStyle w:val="CaptionTextChar"/>
          <w:sz w:val="24"/>
          <w:szCs w:val="24"/>
        </w:rPr>
        <w:t xml:space="preserve"> the AI agent just choses the smallest key value that by chance is the correct key.</w:t>
      </w:r>
    </w:p>
    <w:p w14:paraId="07F03D7D" w14:textId="035B3363" w:rsidR="007029CC" w:rsidRDefault="00D21D1C" w:rsidP="007029CC">
      <w:pPr>
        <w:pStyle w:val="NormalWeb"/>
        <w:numPr>
          <w:ilvl w:val="0"/>
          <w:numId w:val="5"/>
        </w:numPr>
        <w:spacing w:before="0" w:beforeAutospacing="0" w:after="120" w:afterAutospacing="0"/>
        <w:rPr>
          <w:rStyle w:val="CaptionTextChar"/>
          <w:sz w:val="24"/>
          <w:szCs w:val="24"/>
        </w:rPr>
      </w:pPr>
      <w:r>
        <w:rPr>
          <w:rStyle w:val="CaptionTextChar"/>
          <w:sz w:val="24"/>
          <w:szCs w:val="24"/>
        </w:rPr>
        <w:t xml:space="preserve">Problems like </w:t>
      </w:r>
      <w:r>
        <w:rPr>
          <w:rStyle w:val="CaptionTextChar"/>
          <w:sz w:val="24"/>
          <w:szCs w:val="24"/>
        </w:rPr>
        <w:t>Basic Problem C-</w:t>
      </w:r>
      <w:r>
        <w:rPr>
          <w:rStyle w:val="CaptionTextChar"/>
          <w:sz w:val="24"/>
          <w:szCs w:val="24"/>
        </w:rPr>
        <w:t>12</w:t>
      </w:r>
      <w:r>
        <w:rPr>
          <w:rStyle w:val="CaptionTextChar"/>
          <w:sz w:val="24"/>
          <w:szCs w:val="24"/>
        </w:rPr>
        <w:t>.</w:t>
      </w:r>
      <w:r>
        <w:rPr>
          <w:rStyle w:val="CaptionTextChar"/>
          <w:sz w:val="24"/>
          <w:szCs w:val="24"/>
        </w:rPr>
        <w:t xml:space="preserve"> After applying all rules mentioned in “Section II”, the AI agent still could not determine which one is the correct answer thus it skips this question.</w:t>
      </w:r>
    </w:p>
    <w:p w14:paraId="26738827" w14:textId="2B169478" w:rsidR="007029CC" w:rsidRPr="00D00F15" w:rsidRDefault="007029CC" w:rsidP="007029CC">
      <w:pPr>
        <w:pStyle w:val="Heading1"/>
      </w:pPr>
      <w:r w:rsidRPr="00D00F15">
        <w:t>Section</w:t>
      </w:r>
      <w:r>
        <w:t xml:space="preserve"> </w:t>
      </w:r>
      <w:r w:rsidRPr="00D00F15">
        <w:t>V</w:t>
      </w:r>
    </w:p>
    <w:p w14:paraId="4CBEF888" w14:textId="73A3B0AB" w:rsidR="00D07B2B" w:rsidRDefault="00D21D1C" w:rsidP="00D21D1C">
      <w:pPr>
        <w:pStyle w:val="NormalWeb"/>
        <w:spacing w:before="0" w:beforeAutospacing="0" w:after="120" w:afterAutospacing="0"/>
        <w:rPr>
          <w:rStyle w:val="CaptionTextChar"/>
          <w:sz w:val="24"/>
          <w:szCs w:val="24"/>
        </w:rPr>
      </w:pPr>
      <w:r>
        <w:rPr>
          <w:rStyle w:val="CaptionTextChar"/>
          <w:sz w:val="24"/>
          <w:szCs w:val="24"/>
        </w:rPr>
        <w:t xml:space="preserve">For simple questions like Basic Problem C-05, the AI agent could “perceive” that objects were added to the image by computing the number of black pixels changing, as we human-beings directly see that by eyes. </w:t>
      </w:r>
      <w:proofErr w:type="gramStart"/>
      <w:r>
        <w:rPr>
          <w:rStyle w:val="CaptionTextChar"/>
          <w:sz w:val="24"/>
          <w:szCs w:val="24"/>
        </w:rPr>
        <w:t>However</w:t>
      </w:r>
      <w:proofErr w:type="gramEnd"/>
      <w:r>
        <w:rPr>
          <w:rStyle w:val="CaptionTextChar"/>
          <w:sz w:val="24"/>
          <w:szCs w:val="24"/>
        </w:rPr>
        <w:t xml:space="preserve"> for the following problems, </w:t>
      </w:r>
      <w:r w:rsidR="00D07B2B">
        <w:rPr>
          <w:rStyle w:val="CaptionTextChar"/>
          <w:sz w:val="24"/>
          <w:szCs w:val="24"/>
        </w:rPr>
        <w:t>I neither</w:t>
      </w:r>
      <w:r w:rsidR="00D07B2B" w:rsidRPr="00D07B2B">
        <w:rPr>
          <w:rStyle w:val="CaptionTextChar"/>
          <w:sz w:val="24"/>
          <w:szCs w:val="24"/>
        </w:rPr>
        <w:t xml:space="preserve"> feel that the nature of </w:t>
      </w:r>
      <w:r w:rsidR="00D07B2B">
        <w:rPr>
          <w:rStyle w:val="CaptionTextChar"/>
          <w:sz w:val="24"/>
          <w:szCs w:val="24"/>
        </w:rPr>
        <w:t>my</w:t>
      </w:r>
      <w:r w:rsidR="00D07B2B" w:rsidRPr="00D07B2B">
        <w:rPr>
          <w:rStyle w:val="CaptionTextChar"/>
          <w:sz w:val="24"/>
          <w:szCs w:val="24"/>
        </w:rPr>
        <w:t xml:space="preserve"> revisions reflect</w:t>
      </w:r>
      <w:r w:rsidR="00D07B2B">
        <w:rPr>
          <w:rStyle w:val="CaptionTextChar"/>
          <w:sz w:val="24"/>
          <w:szCs w:val="24"/>
        </w:rPr>
        <w:t>ing</w:t>
      </w:r>
      <w:r w:rsidR="00D07B2B" w:rsidRPr="00D07B2B">
        <w:rPr>
          <w:rStyle w:val="CaptionTextChar"/>
          <w:sz w:val="24"/>
          <w:szCs w:val="24"/>
        </w:rPr>
        <w:t xml:space="preserve"> the way a human learns from experiences</w:t>
      </w:r>
      <w:r w:rsidR="00D07B2B">
        <w:rPr>
          <w:rStyle w:val="CaptionTextChar"/>
          <w:sz w:val="24"/>
          <w:szCs w:val="24"/>
        </w:rPr>
        <w:t xml:space="preserve">, nor </w:t>
      </w:r>
      <w:r w:rsidR="00D07B2B" w:rsidRPr="00D07B2B">
        <w:rPr>
          <w:rStyle w:val="CaptionTextChar"/>
          <w:sz w:val="24"/>
          <w:szCs w:val="24"/>
        </w:rPr>
        <w:t xml:space="preserve">feel </w:t>
      </w:r>
      <w:r w:rsidR="00D07B2B">
        <w:rPr>
          <w:rStyle w:val="CaptionTextChar"/>
          <w:sz w:val="24"/>
          <w:szCs w:val="24"/>
        </w:rPr>
        <w:t xml:space="preserve">my </w:t>
      </w:r>
      <w:r w:rsidR="00D07B2B" w:rsidRPr="00D07B2B">
        <w:rPr>
          <w:rStyle w:val="CaptionTextChar"/>
          <w:sz w:val="24"/>
          <w:szCs w:val="24"/>
        </w:rPr>
        <w:t>final agent solves the problems similar to how a human would do so</w:t>
      </w:r>
      <w:r w:rsidR="00D07B2B">
        <w:rPr>
          <w:rStyle w:val="CaptionTextChar"/>
          <w:sz w:val="24"/>
          <w:szCs w:val="24"/>
        </w:rPr>
        <w:t xml:space="preserve">. </w:t>
      </w:r>
    </w:p>
    <w:p w14:paraId="69BD914C" w14:textId="3F4095C9" w:rsidR="00D21D1C" w:rsidRDefault="00D21D1C" w:rsidP="00D21D1C">
      <w:pPr>
        <w:pStyle w:val="NormalWeb"/>
        <w:numPr>
          <w:ilvl w:val="0"/>
          <w:numId w:val="8"/>
        </w:numPr>
        <w:spacing w:before="0" w:beforeAutospacing="0" w:after="120" w:afterAutospacing="0"/>
        <w:rPr>
          <w:rStyle w:val="CaptionTextChar"/>
          <w:sz w:val="24"/>
          <w:szCs w:val="24"/>
        </w:rPr>
      </w:pPr>
      <w:r>
        <w:rPr>
          <w:rStyle w:val="CaptionTextChar"/>
          <w:sz w:val="24"/>
          <w:szCs w:val="24"/>
        </w:rPr>
        <w:t xml:space="preserve">Basic Problem C-09: We could see in each </w:t>
      </w:r>
      <w:proofErr w:type="gramStart"/>
      <w:r>
        <w:rPr>
          <w:rStyle w:val="CaptionTextChar"/>
          <w:sz w:val="24"/>
          <w:szCs w:val="24"/>
        </w:rPr>
        <w:t>row,</w:t>
      </w:r>
      <w:proofErr w:type="gramEnd"/>
      <w:r>
        <w:rPr>
          <w:rStyle w:val="CaptionTextChar"/>
          <w:sz w:val="24"/>
          <w:szCs w:val="24"/>
        </w:rPr>
        <w:t xml:space="preserve"> the two objects pass through each other and stop at each other’s original position. Such process could be </w:t>
      </w:r>
      <w:proofErr w:type="gramStart"/>
      <w:r>
        <w:rPr>
          <w:rStyle w:val="CaptionTextChar"/>
          <w:sz w:val="24"/>
          <w:szCs w:val="24"/>
        </w:rPr>
        <w:t>a</w:t>
      </w:r>
      <w:proofErr w:type="gramEnd"/>
      <w:r>
        <w:rPr>
          <w:rStyle w:val="CaptionTextChar"/>
          <w:sz w:val="24"/>
          <w:szCs w:val="24"/>
        </w:rPr>
        <w:t xml:space="preserve"> easy and natural imagination in our brains, yet it is quite difficult to teach AI </w:t>
      </w:r>
      <w:r>
        <w:rPr>
          <w:rStyle w:val="CaptionTextChar"/>
          <w:sz w:val="24"/>
          <w:szCs w:val="24"/>
        </w:rPr>
        <w:lastRenderedPageBreak/>
        <w:t>agent how to learn such “dynamic” process by using static images. As described in Section IV, my AI agent just selects the correct answer by chance.</w:t>
      </w:r>
    </w:p>
    <w:p w14:paraId="2BBF233A" w14:textId="671B51AB" w:rsidR="00D21D1C" w:rsidRDefault="0066208C" w:rsidP="00D21D1C">
      <w:pPr>
        <w:pStyle w:val="NormalWeb"/>
        <w:numPr>
          <w:ilvl w:val="0"/>
          <w:numId w:val="8"/>
        </w:numPr>
        <w:spacing w:before="0" w:beforeAutospacing="0" w:after="120" w:afterAutospacing="0"/>
        <w:rPr>
          <w:rStyle w:val="CaptionTextChar"/>
          <w:sz w:val="24"/>
          <w:szCs w:val="24"/>
        </w:rPr>
      </w:pPr>
      <w:r>
        <w:rPr>
          <w:rStyle w:val="CaptionTextChar"/>
          <w:sz w:val="24"/>
          <w:szCs w:val="24"/>
        </w:rPr>
        <w:t>Basic Problem C-0</w:t>
      </w:r>
      <w:r>
        <w:rPr>
          <w:rStyle w:val="CaptionTextChar"/>
          <w:sz w:val="24"/>
          <w:szCs w:val="24"/>
        </w:rPr>
        <w:t>8</w:t>
      </w:r>
      <w:r>
        <w:rPr>
          <w:rStyle w:val="CaptionTextChar"/>
          <w:sz w:val="24"/>
          <w:szCs w:val="24"/>
        </w:rPr>
        <w:t>:</w:t>
      </w:r>
      <w:r>
        <w:rPr>
          <w:rStyle w:val="CaptionTextChar"/>
          <w:sz w:val="24"/>
          <w:szCs w:val="24"/>
        </w:rPr>
        <w:t xml:space="preserve"> We could recognize the correct answer will make the whole picture symmetric by diagonal, and the colors were decayed from G to # and from C to # as well. Such two recognitions </w:t>
      </w:r>
      <w:proofErr w:type="gramStart"/>
      <w:r>
        <w:rPr>
          <w:rStyle w:val="CaptionTextChar"/>
          <w:sz w:val="24"/>
          <w:szCs w:val="24"/>
        </w:rPr>
        <w:t>occurs</w:t>
      </w:r>
      <w:proofErr w:type="gramEnd"/>
      <w:r>
        <w:rPr>
          <w:rStyle w:val="CaptionTextChar"/>
          <w:sz w:val="24"/>
          <w:szCs w:val="24"/>
        </w:rPr>
        <w:t xml:space="preserve"> almost </w:t>
      </w:r>
      <w:r w:rsidRPr="0066208C">
        <w:rPr>
          <w:rStyle w:val="CaptionTextChar"/>
          <w:sz w:val="24"/>
          <w:szCs w:val="24"/>
        </w:rPr>
        <w:t>simultaneously</w:t>
      </w:r>
      <w:r>
        <w:rPr>
          <w:rStyle w:val="CaptionTextChar"/>
          <w:sz w:val="24"/>
          <w:szCs w:val="24"/>
        </w:rPr>
        <w:t xml:space="preserve"> even at the first glance. Yet the AI agent does not have the concept of “whole picture” nor “color”. It </w:t>
      </w:r>
      <w:proofErr w:type="gramStart"/>
      <w:r>
        <w:rPr>
          <w:rStyle w:val="CaptionTextChar"/>
          <w:sz w:val="24"/>
          <w:szCs w:val="24"/>
        </w:rPr>
        <w:t>has to</w:t>
      </w:r>
      <w:proofErr w:type="gramEnd"/>
      <w:r>
        <w:rPr>
          <w:rStyle w:val="CaptionTextChar"/>
          <w:sz w:val="24"/>
          <w:szCs w:val="24"/>
        </w:rPr>
        <w:t xml:space="preserve"> compare images one by one and compute their number of pixels changing to make the final decision.</w:t>
      </w:r>
    </w:p>
    <w:p w14:paraId="1E1901F0" w14:textId="62633A26" w:rsidR="0066208C" w:rsidRPr="00D00F15" w:rsidRDefault="0066208C" w:rsidP="00D21D1C">
      <w:pPr>
        <w:pStyle w:val="NormalWeb"/>
        <w:numPr>
          <w:ilvl w:val="0"/>
          <w:numId w:val="8"/>
        </w:numPr>
        <w:spacing w:before="0" w:beforeAutospacing="0" w:after="120" w:afterAutospacing="0"/>
        <w:rPr>
          <w:rStyle w:val="CaptionTextChar"/>
          <w:sz w:val="24"/>
          <w:szCs w:val="24"/>
        </w:rPr>
      </w:pPr>
      <w:r>
        <w:rPr>
          <w:rStyle w:val="CaptionTextChar"/>
          <w:sz w:val="24"/>
          <w:szCs w:val="24"/>
        </w:rPr>
        <w:t xml:space="preserve">Basic Problem C-11: We could see on each </w:t>
      </w:r>
      <w:proofErr w:type="gramStart"/>
      <w:r>
        <w:rPr>
          <w:rStyle w:val="CaptionTextChar"/>
          <w:sz w:val="24"/>
          <w:szCs w:val="24"/>
        </w:rPr>
        <w:t>row,</w:t>
      </w:r>
      <w:proofErr w:type="gramEnd"/>
      <w:r>
        <w:rPr>
          <w:rStyle w:val="CaptionTextChar"/>
          <w:sz w:val="24"/>
          <w:szCs w:val="24"/>
        </w:rPr>
        <w:t xml:space="preserve"> a diamond object was continuously added at the bottom line. Yet the AI agent could only understand there is one object was added. </w:t>
      </w:r>
      <w:proofErr w:type="gramStart"/>
      <w:r>
        <w:rPr>
          <w:rStyle w:val="CaptionTextChar"/>
          <w:sz w:val="24"/>
          <w:szCs w:val="24"/>
        </w:rPr>
        <w:t>So</w:t>
      </w:r>
      <w:proofErr w:type="gramEnd"/>
      <w:r>
        <w:rPr>
          <w:rStyle w:val="CaptionTextChar"/>
          <w:sz w:val="24"/>
          <w:szCs w:val="24"/>
        </w:rPr>
        <w:t xml:space="preserve"> we have to overlap the first two images on each row and compare it with the third image, so as to tell the AI agent where this object was added, otherwise both 3 and 4 will be the correct answer. Such additional step is not necessary for human beings to solve this problem.</w:t>
      </w:r>
    </w:p>
    <w:p w14:paraId="555163CE" w14:textId="77777777" w:rsidR="00D5034D" w:rsidRPr="00D00F15" w:rsidRDefault="00D5034D" w:rsidP="008F207F">
      <w:pPr>
        <w:pStyle w:val="Heading1"/>
      </w:pPr>
      <w:r w:rsidRPr="00D00F15">
        <w:rPr>
          <w:szCs w:val="36"/>
        </w:rPr>
        <w:t>References</w:t>
      </w:r>
    </w:p>
    <w:p w14:paraId="3C23DDB2" w14:textId="77777777" w:rsidR="00B45B1E" w:rsidRDefault="00B45B1E" w:rsidP="007E70D0">
      <w:pPr>
        <w:pStyle w:val="NumberedList"/>
      </w:pPr>
      <w:r w:rsidRPr="00B45B1E">
        <w:t xml:space="preserve">Little, D., Lewandowsky, S., &amp; Griffiths, T. (2012). A Bayesian model of rule induction in Raven’s progressive matrices. </w:t>
      </w:r>
      <w:r w:rsidRPr="00C73315">
        <w:rPr>
          <w:i/>
        </w:rPr>
        <w:t>In Proceedings of the 34th Annual Conference of the Cognitive Science Society.</w:t>
      </w:r>
      <w:r w:rsidRPr="00B45B1E">
        <w:t xml:space="preserve"> Sapporo, Japan.</w:t>
      </w:r>
    </w:p>
    <w:p w14:paraId="66EED62C" w14:textId="63E2040F" w:rsidR="0001758E" w:rsidRDefault="000076FC" w:rsidP="007E70D0">
      <w:pPr>
        <w:pStyle w:val="NumberedList"/>
      </w:pPr>
      <w:r>
        <w:t>Evans</w:t>
      </w:r>
      <w:r w:rsidR="00D5034D" w:rsidRPr="00D00F15">
        <w:t xml:space="preserve">, </w:t>
      </w:r>
      <w:r>
        <w:t>T</w:t>
      </w:r>
      <w:r w:rsidR="00D5034D" w:rsidRPr="00D00F15">
        <w:t xml:space="preserve">. </w:t>
      </w:r>
      <w:r>
        <w:t>G</w:t>
      </w:r>
      <w:r w:rsidR="00D5034D" w:rsidRPr="00D00F15">
        <w:t>. (</w:t>
      </w:r>
      <w:r>
        <w:t>1964</w:t>
      </w:r>
      <w:r w:rsidR="00D5034D" w:rsidRPr="00D00F15">
        <w:t xml:space="preserve">). </w:t>
      </w:r>
      <w:r>
        <w:t>A heuristic program to solve geometric-analogy problems</w:t>
      </w:r>
      <w:r w:rsidR="00D5034D" w:rsidRPr="00D00F15">
        <w:t xml:space="preserve">. In </w:t>
      </w:r>
      <w:r w:rsidRPr="000076FC">
        <w:rPr>
          <w:i/>
          <w:iCs/>
        </w:rPr>
        <w:t>AFIPS '64 (Spring) Proceedings of the April 21-23, 1964, spring joint computer conference</w:t>
      </w:r>
      <w:r>
        <w:rPr>
          <w:i/>
          <w:iCs/>
        </w:rPr>
        <w:t xml:space="preserve">. </w:t>
      </w:r>
      <w:r>
        <w:t>Washington, D.C., USA.</w:t>
      </w:r>
      <w:bookmarkEnd w:id="0"/>
    </w:p>
    <w:p w14:paraId="4EB2DBA4" w14:textId="77777777" w:rsidR="00C73315" w:rsidRDefault="00C73315" w:rsidP="00C73315">
      <w:pPr>
        <w:pStyle w:val="NumberedList"/>
      </w:pPr>
      <w:r>
        <w:t>Evans</w:t>
      </w:r>
      <w:r w:rsidRPr="00D00F15">
        <w:t xml:space="preserve">, </w:t>
      </w:r>
      <w:r>
        <w:t>T</w:t>
      </w:r>
      <w:r w:rsidRPr="00D00F15">
        <w:t xml:space="preserve">. </w:t>
      </w:r>
      <w:r>
        <w:t>G</w:t>
      </w:r>
      <w:r w:rsidRPr="00D00F15">
        <w:t>. (</w:t>
      </w:r>
      <w:r>
        <w:t>1964</w:t>
      </w:r>
      <w:r w:rsidRPr="00D00F15">
        <w:t xml:space="preserve">). </w:t>
      </w:r>
      <w:r>
        <w:t>A heuristic program to solve geometric-analogy problems</w:t>
      </w:r>
      <w:r w:rsidRPr="00D00F15">
        <w:t xml:space="preserve">. In </w:t>
      </w:r>
      <w:r w:rsidRPr="000076FC">
        <w:rPr>
          <w:i/>
          <w:iCs/>
        </w:rPr>
        <w:t>AFIPS '64 (Spring) Proceedings of the April 21-23, 1964, spring joint computer conference</w:t>
      </w:r>
      <w:r>
        <w:rPr>
          <w:i/>
          <w:iCs/>
        </w:rPr>
        <w:t xml:space="preserve">. </w:t>
      </w:r>
      <w:r>
        <w:t>Washington, D.C., USA.</w:t>
      </w:r>
    </w:p>
    <w:p w14:paraId="70C2A63D" w14:textId="77777777" w:rsidR="00C73315" w:rsidRPr="00D00F15" w:rsidRDefault="00C73315" w:rsidP="007E70D0">
      <w:pPr>
        <w:pStyle w:val="NumberedList"/>
      </w:pPr>
      <w:bookmarkStart w:id="5" w:name="_GoBack"/>
      <w:bookmarkEnd w:id="5"/>
    </w:p>
    <w:sectPr w:rsidR="00C73315" w:rsidRPr="00D00F15" w:rsidSect="00BD5831">
      <w:headerReference w:type="default" r:id="rId9"/>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E02FA" w14:textId="77777777" w:rsidR="00BC73B2" w:rsidRDefault="00BC73B2" w:rsidP="00D5034D">
      <w:pPr>
        <w:spacing w:after="0" w:line="240" w:lineRule="auto"/>
      </w:pPr>
      <w:r>
        <w:separator/>
      </w:r>
    </w:p>
  </w:endnote>
  <w:endnote w:type="continuationSeparator" w:id="0">
    <w:p w14:paraId="644C2FC9" w14:textId="77777777" w:rsidR="00BC73B2" w:rsidRDefault="00BC73B2"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rimson Text">
    <w:panose1 w:val="02000503000000000000"/>
    <w:charset w:val="00"/>
    <w:family w:val="auto"/>
    <w:pitch w:val="variable"/>
    <w:sig w:usb0="A00000CF" w:usb1="50000062" w:usb2="0000001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3D5F8" w14:textId="77777777" w:rsidR="00BC73B2" w:rsidRDefault="00BC73B2" w:rsidP="00D5034D">
      <w:pPr>
        <w:spacing w:after="0" w:line="240" w:lineRule="auto"/>
      </w:pPr>
      <w:r>
        <w:separator/>
      </w:r>
    </w:p>
  </w:footnote>
  <w:footnote w:type="continuationSeparator" w:id="0">
    <w:p w14:paraId="2272E804" w14:textId="77777777" w:rsidR="00BC73B2" w:rsidRDefault="00BC73B2"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70B80172" w14:textId="77777777" w:rsidR="007E70D0" w:rsidRDefault="007E70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1C71B7" w14:textId="77777777" w:rsidR="007E70D0" w:rsidRDefault="007E7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DFD"/>
    <w:multiLevelType w:val="hybridMultilevel"/>
    <w:tmpl w:val="E96A2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04D40"/>
    <w:multiLevelType w:val="hybridMultilevel"/>
    <w:tmpl w:val="C4DA8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B35B8"/>
    <w:multiLevelType w:val="hybridMultilevel"/>
    <w:tmpl w:val="05D4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D1B20"/>
    <w:multiLevelType w:val="hybridMultilevel"/>
    <w:tmpl w:val="95B6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5360"/>
    <w:rsid w:val="000076FC"/>
    <w:rsid w:val="0001758E"/>
    <w:rsid w:val="00101CF6"/>
    <w:rsid w:val="0017539A"/>
    <w:rsid w:val="00183322"/>
    <w:rsid w:val="00216658"/>
    <w:rsid w:val="00270046"/>
    <w:rsid w:val="003061EB"/>
    <w:rsid w:val="003125D2"/>
    <w:rsid w:val="00342EE7"/>
    <w:rsid w:val="0044485A"/>
    <w:rsid w:val="00460746"/>
    <w:rsid w:val="005B21D5"/>
    <w:rsid w:val="005F38EA"/>
    <w:rsid w:val="0066208C"/>
    <w:rsid w:val="00671B18"/>
    <w:rsid w:val="006B7946"/>
    <w:rsid w:val="006D4512"/>
    <w:rsid w:val="007029CC"/>
    <w:rsid w:val="007620BE"/>
    <w:rsid w:val="007A5465"/>
    <w:rsid w:val="007E70D0"/>
    <w:rsid w:val="00805D71"/>
    <w:rsid w:val="00814B73"/>
    <w:rsid w:val="008F207F"/>
    <w:rsid w:val="00967EA6"/>
    <w:rsid w:val="00973F8B"/>
    <w:rsid w:val="009A4263"/>
    <w:rsid w:val="00A03808"/>
    <w:rsid w:val="00AC2DF7"/>
    <w:rsid w:val="00B107B0"/>
    <w:rsid w:val="00B145BF"/>
    <w:rsid w:val="00B247B4"/>
    <w:rsid w:val="00B27D8F"/>
    <w:rsid w:val="00B45B1E"/>
    <w:rsid w:val="00B46CE6"/>
    <w:rsid w:val="00B564F4"/>
    <w:rsid w:val="00B80F47"/>
    <w:rsid w:val="00BA4F16"/>
    <w:rsid w:val="00BC73B2"/>
    <w:rsid w:val="00BD5831"/>
    <w:rsid w:val="00C25EA5"/>
    <w:rsid w:val="00C723D1"/>
    <w:rsid w:val="00C73315"/>
    <w:rsid w:val="00D00F15"/>
    <w:rsid w:val="00D07B2B"/>
    <w:rsid w:val="00D21D1C"/>
    <w:rsid w:val="00D5034D"/>
    <w:rsid w:val="00DE3218"/>
    <w:rsid w:val="00DF36FA"/>
    <w:rsid w:val="00E73DE1"/>
    <w:rsid w:val="00F3634B"/>
    <w:rsid w:val="00F44E49"/>
    <w:rsid w:val="00F511EB"/>
    <w:rsid w:val="00FA0EDA"/>
    <w:rsid w:val="00FF7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FA6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table" w:styleId="TableGrid">
    <w:name w:val="Table Grid"/>
    <w:basedOn w:val="TableNormal"/>
    <w:uiPriority w:val="39"/>
    <w:rsid w:val="0021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29CC"/>
    <w:pPr>
      <w:ind w:left="720"/>
      <w:contextualSpacing/>
    </w:pPr>
  </w:style>
  <w:style w:type="paragraph" w:styleId="BalloonText">
    <w:name w:val="Balloon Text"/>
    <w:basedOn w:val="Normal"/>
    <w:link w:val="BalloonTextChar"/>
    <w:uiPriority w:val="99"/>
    <w:semiHidden/>
    <w:unhideWhenUsed/>
    <w:rsid w:val="009A4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26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6456973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66933-6E5A-4FEB-A7F0-562F96DB6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734</TotalTime>
  <Pages>7</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David;ZHENG FU</dc:creator>
  <cp:keywords/>
  <dc:description/>
  <cp:lastModifiedBy>ZHENG FU</cp:lastModifiedBy>
  <cp:revision>13</cp:revision>
  <cp:lastPrinted>2018-09-24T07:46:00Z</cp:lastPrinted>
  <dcterms:created xsi:type="dcterms:W3CDTF">2018-09-24T06:44:00Z</dcterms:created>
  <dcterms:modified xsi:type="dcterms:W3CDTF">2018-10-29T04:39:00Z</dcterms:modified>
</cp:coreProperties>
</file>